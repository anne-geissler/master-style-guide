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FDC4D" w14:textId="77777777" w:rsidR="00271730" w:rsidRDefault="00271730" w:rsidP="00FB1909">
      <w:pPr>
        <w:pStyle w:val="DissertationTitle"/>
        <w:sectPr w:rsidR="00271730" w:rsidSect="00CE1C10">
          <w:footerReference w:type="even" r:id="rId9"/>
          <w:footerReference w:type="default" r:id="rId10"/>
          <w:pgSz w:w="12240" w:h="15840"/>
          <w:pgMar w:top="1800" w:right="1800" w:bottom="1440" w:left="1800" w:header="2160" w:footer="1440" w:gutter="0"/>
          <w:pgNumType w:start="1"/>
          <w:cols w:space="720"/>
          <w:formProt w:val="0"/>
          <w:titlePg/>
          <w:docGrid w:linePitch="360"/>
        </w:sectPr>
      </w:pPr>
      <w:bookmarkStart w:id="0" w:name="_Toc262044203"/>
      <w:r>
        <w:t>Title of the dissertation</w:t>
      </w:r>
      <w:bookmarkEnd w:id="0"/>
    </w:p>
    <w:p w14:paraId="6B1C56EB" w14:textId="77777777" w:rsidR="00271730" w:rsidRDefault="00271730" w:rsidP="00271730">
      <w:pPr>
        <w:pStyle w:val="CoverBody"/>
      </w:pPr>
      <w:r>
        <w:lastRenderedPageBreak/>
        <w:t>a dissertation presented</w:t>
      </w:r>
    </w:p>
    <w:p w14:paraId="393F70C7" w14:textId="77777777" w:rsidR="00271730" w:rsidRDefault="00271730" w:rsidP="00271730">
      <w:pPr>
        <w:pStyle w:val="CoverBody"/>
      </w:pPr>
      <w:r>
        <w:t>by</w:t>
      </w:r>
    </w:p>
    <w:p w14:paraId="3A776ADB" w14:textId="0FA48730" w:rsidR="00271730" w:rsidRDefault="00A129F2" w:rsidP="00A129F2">
      <w:pPr>
        <w:pStyle w:val="CoverBody"/>
        <w:sectPr w:rsidR="00271730" w:rsidSect="00271730">
          <w:type w:val="continuous"/>
          <w:pgSz w:w="12240" w:h="15840"/>
          <w:pgMar w:top="1800" w:right="1800" w:bottom="1440" w:left="1800" w:header="2160" w:footer="1440" w:gutter="0"/>
          <w:pgNumType w:start="1"/>
          <w:cols w:space="720"/>
          <w:docGrid w:linePitch="360"/>
        </w:sectPr>
      </w:pPr>
      <w:r>
        <w:t>Firstname M. Lastname</w:t>
      </w:r>
    </w:p>
    <w:p w14:paraId="765C6137" w14:textId="77777777" w:rsidR="00A129F2" w:rsidRDefault="00A129F2" w:rsidP="00A129F2">
      <w:pPr>
        <w:pStyle w:val="CoverBody"/>
      </w:pPr>
      <w:r>
        <w:lastRenderedPageBreak/>
        <w:t>to</w:t>
      </w:r>
    </w:p>
    <w:p w14:paraId="17C04772" w14:textId="46F8021C" w:rsidR="00A129F2" w:rsidRDefault="00A129F2" w:rsidP="0006404F">
      <w:pPr>
        <w:pStyle w:val="CoverBody"/>
        <w:spacing w:after="240"/>
      </w:pPr>
      <w:r>
        <w:t>the department of motor vehicles</w:t>
      </w:r>
    </w:p>
    <w:p w14:paraId="216DDF74" w14:textId="77777777" w:rsidR="00271730" w:rsidRDefault="00271730" w:rsidP="00271730">
      <w:pPr>
        <w:pStyle w:val="CoverBody"/>
      </w:pPr>
      <w:r>
        <w:t>in partial fulfillment of the requirements</w:t>
      </w:r>
    </w:p>
    <w:p w14:paraId="0F222CA0" w14:textId="77777777" w:rsidR="00271730" w:rsidRDefault="00271730" w:rsidP="00271730">
      <w:pPr>
        <w:pStyle w:val="CoverBody"/>
      </w:pPr>
      <w:r>
        <w:t>for the degree of</w:t>
      </w:r>
    </w:p>
    <w:p w14:paraId="2D16B48B" w14:textId="77777777" w:rsidR="00271730" w:rsidRDefault="00271730" w:rsidP="00271730">
      <w:pPr>
        <w:pStyle w:val="CoverBody"/>
      </w:pPr>
      <w:r>
        <w:t>Doctor of Philosophy</w:t>
      </w:r>
    </w:p>
    <w:p w14:paraId="5B18F7BC" w14:textId="77777777" w:rsidR="00271730" w:rsidRDefault="00271730" w:rsidP="00271730">
      <w:pPr>
        <w:pStyle w:val="CoverBody"/>
      </w:pPr>
      <w:r>
        <w:t>in the subject of</w:t>
      </w:r>
    </w:p>
    <w:p w14:paraId="4F929936" w14:textId="607E24DC" w:rsidR="00271730" w:rsidRDefault="00271730" w:rsidP="0006404F">
      <w:pPr>
        <w:pStyle w:val="CoverBody"/>
        <w:spacing w:after="240"/>
      </w:pPr>
      <w:r>
        <w:t>Psychology</w:t>
      </w:r>
    </w:p>
    <w:p w14:paraId="460C8F4C" w14:textId="77777777" w:rsidR="00271730" w:rsidRDefault="00271730" w:rsidP="00271730">
      <w:pPr>
        <w:pStyle w:val="CoverBody"/>
      </w:pPr>
      <w:r>
        <w:t>Harvard University</w:t>
      </w:r>
    </w:p>
    <w:p w14:paraId="6AE238EA" w14:textId="77777777" w:rsidR="00271730" w:rsidRDefault="00271730" w:rsidP="00271730">
      <w:pPr>
        <w:pStyle w:val="CoverBody"/>
      </w:pPr>
      <w:r>
        <w:t>Cambridge, Massachusetts</w:t>
      </w:r>
    </w:p>
    <w:p w14:paraId="03AE4ED7" w14:textId="77777777" w:rsidR="00271730" w:rsidRDefault="00271730" w:rsidP="00271730">
      <w:pPr>
        <w:pStyle w:val="CoverBody"/>
      </w:pPr>
      <w:r>
        <w:t>May 2014</w:t>
      </w:r>
    </w:p>
    <w:p w14:paraId="4FA19C2C" w14:textId="77777777" w:rsidR="00271730" w:rsidRDefault="00271730" w:rsidP="004B3060">
      <w:pPr>
        <w:sectPr w:rsidR="00271730" w:rsidSect="00271730">
          <w:type w:val="continuous"/>
          <w:pgSz w:w="12240" w:h="15840"/>
          <w:pgMar w:top="1800" w:right="1800" w:bottom="1440" w:left="1800" w:header="2160" w:footer="1440" w:gutter="0"/>
          <w:pgNumType w:start="1"/>
          <w:cols w:space="720"/>
          <w:formProt w:val="0"/>
          <w:docGrid w:linePitch="360"/>
        </w:sectPr>
      </w:pPr>
    </w:p>
    <w:p w14:paraId="630C125D" w14:textId="66565CEE" w:rsidR="001E64C2" w:rsidRPr="001E64C2" w:rsidRDefault="001E64C2" w:rsidP="001E64C2">
      <w:pPr>
        <w:pStyle w:val="Copyrightpagebody"/>
        <w:contextualSpacing/>
      </w:pPr>
      <w:r w:rsidRPr="001E64C2">
        <w:lastRenderedPageBreak/>
        <w:t>©</w:t>
      </w:r>
      <w:r w:rsidR="0080686F">
        <w:t xml:space="preserve"> </w:t>
      </w:r>
      <w:r w:rsidRPr="001E64C2">
        <w:t xml:space="preserve">2014 – </w:t>
      </w:r>
      <w:r w:rsidR="00914F99">
        <w:t>Firstna</w:t>
      </w:r>
      <w:r w:rsidR="0021249C">
        <w:t>m</w:t>
      </w:r>
      <w:r w:rsidR="00914F99">
        <w:t>e M. Lastname</w:t>
      </w:r>
    </w:p>
    <w:p w14:paraId="19BF32AC" w14:textId="77777777" w:rsidR="00CE1C10" w:rsidRDefault="00CE1C10" w:rsidP="002C22E0">
      <w:pPr>
        <w:pStyle w:val="Copyrightpagebody"/>
        <w:contextualSpacing/>
        <w:sectPr w:rsidR="00CE1C10" w:rsidSect="00CE1C10">
          <w:pgSz w:w="12240" w:h="15840"/>
          <w:pgMar w:top="1800" w:right="1800" w:bottom="1440" w:left="1800" w:header="2160" w:footer="1440" w:gutter="0"/>
          <w:pgNumType w:fmt="lowerRoman" w:start="3"/>
          <w:cols w:space="720"/>
          <w:formProt w:val="0"/>
          <w:titlePg/>
          <w:docGrid w:linePitch="360"/>
        </w:sectPr>
      </w:pPr>
      <w:r>
        <w:t>all rights reserved.</w:t>
      </w:r>
    </w:p>
    <w:p w14:paraId="2A49DF49" w14:textId="37E08A49" w:rsidR="0042466A" w:rsidRPr="0042466A" w:rsidRDefault="0042466A" w:rsidP="008417D2">
      <w:pPr>
        <w:pStyle w:val="Abstractheader"/>
        <w:contextualSpacing/>
      </w:pPr>
      <w:r w:rsidRPr="0042466A">
        <w:t xml:space="preserve">Dissertation advisor: Professor </w:t>
      </w:r>
      <w:r w:rsidR="00B977F9">
        <w:t>Bigname L</w:t>
      </w:r>
      <w:r w:rsidR="00FE6B6E">
        <w:t xml:space="preserve">. Scientist                            </w:t>
      </w:r>
      <w:r w:rsidR="00FE6B6E">
        <w:tab/>
      </w:r>
      <w:r w:rsidR="006A70C6">
        <w:t>Firstname M.</w:t>
      </w:r>
      <w:r w:rsidR="00921F29">
        <w:t xml:space="preserve"> Lastname</w:t>
      </w:r>
      <w:r w:rsidR="006A70C6">
        <w:t xml:space="preserve"> </w:t>
      </w:r>
      <w:r w:rsidRPr="0042466A">
        <w:t xml:space="preserve"> </w:t>
      </w:r>
    </w:p>
    <w:p w14:paraId="6F07BF92" w14:textId="4E8C1457" w:rsidR="0042466A" w:rsidRPr="00C55892" w:rsidRDefault="00C55892" w:rsidP="00C01924">
      <w:pPr>
        <w:pStyle w:val="Abstracttitle"/>
      </w:pPr>
      <w:r w:rsidRPr="00C55892">
        <w:t>Title of the dissertation</w:t>
      </w:r>
    </w:p>
    <w:p w14:paraId="602E7A2E" w14:textId="77777777" w:rsidR="00D43AE8" w:rsidRPr="00A04957" w:rsidRDefault="0042466A" w:rsidP="00A04957">
      <w:pPr>
        <w:pStyle w:val="Abstractheading"/>
      </w:pPr>
      <w:r w:rsidRPr="00A04957">
        <w:t>Abstract</w:t>
      </w:r>
    </w:p>
    <w:p w14:paraId="7476BF05" w14:textId="15C5D03A" w:rsidR="00D7492A" w:rsidRDefault="00D43AE8" w:rsidP="002710A9">
      <w:pPr>
        <w:pStyle w:val="Bodytext1stparagraph"/>
      </w:pPr>
      <w:r w:rsidRPr="00D43AE8">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w:t>
      </w:r>
      <w:r w:rsidRPr="00D43AE8">
        <w:t>n</w:t>
      </w:r>
      <w:r w:rsidRPr="00D43AE8">
        <w:t>cus ut, imperdiet a, venenatis vitae, justo. Nullam dictum felis eu pede mollis pretium. Integer tincidunt. Cras dapibus. Vivamus elementum semper nisi. Aenean vulputate eleifend tellus. A</w:t>
      </w:r>
      <w:r w:rsidRPr="00D43AE8">
        <w:t>e</w:t>
      </w:r>
      <w:r w:rsidRPr="00D43AE8">
        <w:t>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w:t>
      </w:r>
      <w:r w:rsidRPr="00D43AE8">
        <w:t>i</w:t>
      </w:r>
      <w:r w:rsidRPr="00D43AE8">
        <w:t>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w:t>
      </w:r>
      <w:r w:rsidRPr="00D43AE8">
        <w:t>n</w:t>
      </w:r>
      <w:r w:rsidRPr="00D43AE8">
        <w:t>dum s</w:t>
      </w:r>
      <w:r>
        <w:t>odales, augue velit cursus nunc.</w:t>
      </w:r>
    </w:p>
    <w:p w14:paraId="6BBDEA1E" w14:textId="77777777" w:rsidR="00726737" w:rsidRDefault="00D7492A" w:rsidP="00726737">
      <w:pPr>
        <w:pStyle w:val="Componentfrontmattertitle"/>
        <w:rPr>
          <w:noProof/>
        </w:rPr>
      </w:pPr>
      <w:r>
        <w:br w:type="page"/>
      </w:r>
      <w:r w:rsidR="00135684">
        <w:t>Contents</w:t>
      </w:r>
      <w:r w:rsidR="00726737">
        <w:fldChar w:fldCharType="begin"/>
      </w:r>
      <w:r w:rsidR="00726737">
        <w:instrText xml:space="preserve"> TOC \o "2-3" \t "Heading 1,1,Chapter title,1,Section Heading,2,Component Title (endmatter),1" </w:instrText>
      </w:r>
      <w:r w:rsidR="00726737">
        <w:fldChar w:fldCharType="separate"/>
      </w:r>
    </w:p>
    <w:p w14:paraId="6FCB7BDA" w14:textId="77777777" w:rsidR="00726737" w:rsidRDefault="00726737">
      <w:pPr>
        <w:pStyle w:val="TOC1"/>
        <w:rPr>
          <w:rFonts w:asciiTheme="minorHAnsi" w:hAnsiTheme="minorHAnsi"/>
          <w:sz w:val="24"/>
          <w:szCs w:val="24"/>
          <w:lang w:eastAsia="ja-JP"/>
        </w:rPr>
      </w:pPr>
      <w:r>
        <w:t>Introduction</w:t>
      </w:r>
      <w:r>
        <w:tab/>
      </w:r>
      <w:r>
        <w:fldChar w:fldCharType="begin"/>
      </w:r>
      <w:r>
        <w:instrText xml:space="preserve"> PAGEREF _Toc262427491 \h </w:instrText>
      </w:r>
      <w:r>
        <w:fldChar w:fldCharType="separate"/>
      </w:r>
      <w:r>
        <w:t>1</w:t>
      </w:r>
      <w:r>
        <w:fldChar w:fldCharType="end"/>
      </w:r>
    </w:p>
    <w:p w14:paraId="6C5B5D3E" w14:textId="77777777" w:rsidR="00726737" w:rsidRDefault="00726737">
      <w:pPr>
        <w:pStyle w:val="TOC1"/>
        <w:rPr>
          <w:rFonts w:asciiTheme="minorHAnsi" w:hAnsiTheme="minorHAnsi"/>
          <w:sz w:val="24"/>
          <w:szCs w:val="24"/>
          <w:lang w:eastAsia="ja-JP"/>
        </w:rPr>
      </w:pPr>
      <w:r>
        <w:t>Title of the first chapter</w:t>
      </w:r>
      <w:r>
        <w:tab/>
      </w:r>
      <w:r>
        <w:fldChar w:fldCharType="begin"/>
      </w:r>
      <w:r>
        <w:instrText xml:space="preserve"> PAGEREF _Toc262427492 \h </w:instrText>
      </w:r>
      <w:r>
        <w:fldChar w:fldCharType="separate"/>
      </w:r>
      <w:r>
        <w:t>3</w:t>
      </w:r>
      <w:r>
        <w:fldChar w:fldCharType="end"/>
      </w:r>
    </w:p>
    <w:p w14:paraId="081507E4" w14:textId="77777777" w:rsidR="00726737" w:rsidRDefault="00726737">
      <w:pPr>
        <w:pStyle w:val="TOC2"/>
        <w:rPr>
          <w:rFonts w:asciiTheme="minorHAnsi" w:hAnsiTheme="minorHAnsi"/>
          <w:noProof/>
          <w:sz w:val="24"/>
          <w:szCs w:val="24"/>
          <w:lang w:eastAsia="ja-JP"/>
        </w:rPr>
      </w:pPr>
      <w:r>
        <w:rPr>
          <w:noProof/>
        </w:rPr>
        <w:t>Title of section 1</w:t>
      </w:r>
      <w:r>
        <w:rPr>
          <w:noProof/>
        </w:rPr>
        <w:tab/>
      </w:r>
      <w:r>
        <w:rPr>
          <w:noProof/>
        </w:rPr>
        <w:fldChar w:fldCharType="begin"/>
      </w:r>
      <w:r>
        <w:rPr>
          <w:noProof/>
        </w:rPr>
        <w:instrText xml:space="preserve"> PAGEREF _Toc262427493 \h </w:instrText>
      </w:r>
      <w:r>
        <w:rPr>
          <w:noProof/>
        </w:rPr>
      </w:r>
      <w:r>
        <w:rPr>
          <w:noProof/>
        </w:rPr>
        <w:fldChar w:fldCharType="separate"/>
      </w:r>
      <w:r>
        <w:rPr>
          <w:noProof/>
        </w:rPr>
        <w:t>4</w:t>
      </w:r>
      <w:r>
        <w:rPr>
          <w:noProof/>
        </w:rPr>
        <w:fldChar w:fldCharType="end"/>
      </w:r>
    </w:p>
    <w:p w14:paraId="29DC6CC1" w14:textId="77777777" w:rsidR="00726737" w:rsidRDefault="00726737">
      <w:pPr>
        <w:pStyle w:val="TOC2"/>
        <w:rPr>
          <w:rFonts w:asciiTheme="minorHAnsi" w:hAnsiTheme="minorHAnsi"/>
          <w:noProof/>
          <w:sz w:val="24"/>
          <w:szCs w:val="24"/>
          <w:lang w:eastAsia="ja-JP"/>
        </w:rPr>
      </w:pPr>
      <w:r>
        <w:rPr>
          <w:noProof/>
        </w:rPr>
        <w:t>Title of section 2</w:t>
      </w:r>
      <w:r>
        <w:rPr>
          <w:noProof/>
        </w:rPr>
        <w:tab/>
      </w:r>
      <w:r>
        <w:rPr>
          <w:noProof/>
        </w:rPr>
        <w:fldChar w:fldCharType="begin"/>
      </w:r>
      <w:r>
        <w:rPr>
          <w:noProof/>
        </w:rPr>
        <w:instrText xml:space="preserve"> PAGEREF _Toc262427494 \h </w:instrText>
      </w:r>
      <w:r>
        <w:rPr>
          <w:noProof/>
        </w:rPr>
      </w:r>
      <w:r>
        <w:rPr>
          <w:noProof/>
        </w:rPr>
        <w:fldChar w:fldCharType="separate"/>
      </w:r>
      <w:r>
        <w:rPr>
          <w:noProof/>
        </w:rPr>
        <w:t>7</w:t>
      </w:r>
      <w:r>
        <w:rPr>
          <w:noProof/>
        </w:rPr>
        <w:fldChar w:fldCharType="end"/>
      </w:r>
    </w:p>
    <w:p w14:paraId="0844E110" w14:textId="77777777" w:rsidR="00726737" w:rsidRDefault="00726737">
      <w:pPr>
        <w:pStyle w:val="TOC1"/>
        <w:rPr>
          <w:rFonts w:asciiTheme="minorHAnsi" w:hAnsiTheme="minorHAnsi"/>
          <w:sz w:val="24"/>
          <w:szCs w:val="24"/>
          <w:lang w:eastAsia="ja-JP"/>
        </w:rPr>
      </w:pPr>
      <w:r>
        <w:t>Title of the second chapter</w:t>
      </w:r>
      <w:r>
        <w:tab/>
      </w:r>
      <w:r>
        <w:fldChar w:fldCharType="begin"/>
      </w:r>
      <w:r>
        <w:instrText xml:space="preserve"> PAGEREF _Toc262427495 \h </w:instrText>
      </w:r>
      <w:r>
        <w:fldChar w:fldCharType="separate"/>
      </w:r>
      <w:r>
        <w:t>14</w:t>
      </w:r>
      <w:r>
        <w:fldChar w:fldCharType="end"/>
      </w:r>
    </w:p>
    <w:p w14:paraId="557AD816" w14:textId="77777777" w:rsidR="00726737" w:rsidRDefault="00726737">
      <w:pPr>
        <w:pStyle w:val="TOC1"/>
        <w:rPr>
          <w:rFonts w:asciiTheme="minorHAnsi" w:hAnsiTheme="minorHAnsi"/>
          <w:sz w:val="24"/>
          <w:szCs w:val="24"/>
          <w:lang w:eastAsia="ja-JP"/>
        </w:rPr>
      </w:pPr>
      <w:r>
        <w:t>Title of the third chapter</w:t>
      </w:r>
      <w:r>
        <w:tab/>
      </w:r>
      <w:r>
        <w:fldChar w:fldCharType="begin"/>
      </w:r>
      <w:r>
        <w:instrText xml:space="preserve"> PAGEREF _Toc262427496 \h </w:instrText>
      </w:r>
      <w:r>
        <w:fldChar w:fldCharType="separate"/>
      </w:r>
      <w:r>
        <w:t>19</w:t>
      </w:r>
      <w:r>
        <w:fldChar w:fldCharType="end"/>
      </w:r>
    </w:p>
    <w:p w14:paraId="64C0A373" w14:textId="77777777" w:rsidR="00726737" w:rsidRDefault="00726737">
      <w:pPr>
        <w:pStyle w:val="TOC1"/>
        <w:rPr>
          <w:rFonts w:asciiTheme="minorHAnsi" w:hAnsiTheme="minorHAnsi"/>
          <w:sz w:val="24"/>
          <w:szCs w:val="24"/>
          <w:lang w:eastAsia="ja-JP"/>
        </w:rPr>
      </w:pPr>
      <w:r>
        <w:t>Title of the conclusion</w:t>
      </w:r>
      <w:r>
        <w:tab/>
      </w:r>
      <w:r>
        <w:fldChar w:fldCharType="begin"/>
      </w:r>
      <w:r>
        <w:instrText xml:space="preserve"> PAGEREF _Toc262427497 \h </w:instrText>
      </w:r>
      <w:r>
        <w:fldChar w:fldCharType="separate"/>
      </w:r>
      <w:r>
        <w:t>24</w:t>
      </w:r>
      <w:r>
        <w:fldChar w:fldCharType="end"/>
      </w:r>
    </w:p>
    <w:p w14:paraId="4D4B5C5A" w14:textId="77777777" w:rsidR="00726737" w:rsidRDefault="00726737">
      <w:pPr>
        <w:pStyle w:val="TOC1"/>
        <w:rPr>
          <w:rFonts w:asciiTheme="minorHAnsi" w:hAnsiTheme="minorHAnsi"/>
          <w:sz w:val="24"/>
          <w:szCs w:val="24"/>
          <w:lang w:eastAsia="ja-JP"/>
        </w:rPr>
      </w:pPr>
      <w:r>
        <w:t>Title of the first appendix</w:t>
      </w:r>
      <w:r>
        <w:tab/>
      </w:r>
      <w:r>
        <w:fldChar w:fldCharType="begin"/>
      </w:r>
      <w:r>
        <w:instrText xml:space="preserve"> PAGEREF _Toc262427498 \h </w:instrText>
      </w:r>
      <w:r>
        <w:fldChar w:fldCharType="separate"/>
      </w:r>
      <w:r>
        <w:t>29</w:t>
      </w:r>
      <w:r>
        <w:fldChar w:fldCharType="end"/>
      </w:r>
    </w:p>
    <w:p w14:paraId="5F22BFE9" w14:textId="77777777" w:rsidR="00726737" w:rsidRDefault="00726737">
      <w:pPr>
        <w:pStyle w:val="TOC1"/>
        <w:rPr>
          <w:rFonts w:asciiTheme="minorHAnsi" w:hAnsiTheme="minorHAnsi"/>
          <w:sz w:val="24"/>
          <w:szCs w:val="24"/>
          <w:lang w:eastAsia="ja-JP"/>
        </w:rPr>
      </w:pPr>
      <w:r>
        <w:t>References</w:t>
      </w:r>
      <w:r>
        <w:tab/>
      </w:r>
      <w:r>
        <w:fldChar w:fldCharType="begin"/>
      </w:r>
      <w:r>
        <w:instrText xml:space="preserve"> PAGEREF _Toc262427499 \h </w:instrText>
      </w:r>
      <w:r>
        <w:fldChar w:fldCharType="separate"/>
      </w:r>
      <w:r>
        <w:t>32</w:t>
      </w:r>
      <w:r>
        <w:fldChar w:fldCharType="end"/>
      </w:r>
    </w:p>
    <w:p w14:paraId="4A4009D3" w14:textId="6568A92B" w:rsidR="00A60754" w:rsidRPr="006B12C9" w:rsidRDefault="00726737" w:rsidP="00726737">
      <w:pPr>
        <w:pStyle w:val="Componentfrontmattertitle"/>
      </w:pPr>
      <w:r>
        <w:fldChar w:fldCharType="end"/>
      </w:r>
    </w:p>
    <w:p w14:paraId="7A01FE14" w14:textId="77777777" w:rsidR="00484B38" w:rsidRDefault="00A60754" w:rsidP="0023282E">
      <w:pPr>
        <w:pStyle w:val="Copyrightpagebody"/>
      </w:pPr>
      <w:r>
        <w:br w:type="page"/>
      </w:r>
      <w:r w:rsidR="00E60FFE">
        <w:t>This is the dedication of the dissertation</w:t>
      </w:r>
      <w:r w:rsidR="00E60FFE" w:rsidRPr="00E60FFE">
        <w:t>.</w:t>
      </w:r>
    </w:p>
    <w:p w14:paraId="750F1A82" w14:textId="397D4B3E" w:rsidR="00BE4F31" w:rsidRPr="000A55F9" w:rsidRDefault="00484B38" w:rsidP="000A55F9">
      <w:pPr>
        <w:pStyle w:val="Componentfrontmattertitle"/>
      </w:pPr>
      <w:r>
        <w:br w:type="page"/>
      </w:r>
      <w:r w:rsidR="00E123BF" w:rsidRPr="000A55F9">
        <w:t>Acknowledgements</w:t>
      </w:r>
    </w:p>
    <w:p w14:paraId="06440A9A" w14:textId="4288553F" w:rsidR="00681EC6" w:rsidRDefault="007F19AC" w:rsidP="00BA1E5B">
      <w:pPr>
        <w:pStyle w:val="Bodytext1stparagraph"/>
        <w:spacing w:after="200"/>
      </w:pPr>
      <w:r w:rsidRPr="007960BF">
        <w:rPr>
          <w:rStyle w:val="Lead"/>
        </w:rPr>
        <w:t>t</w:t>
      </w:r>
      <w:r w:rsidR="00E123BF" w:rsidRPr="007960BF">
        <w:rPr>
          <w:rStyle w:val="Lead"/>
        </w:rPr>
        <w:t>his is the acknowledgments section</w:t>
      </w:r>
      <w:r w:rsidR="00E123BF">
        <w:t>.</w:t>
      </w:r>
      <w:r w:rsidR="000507D3">
        <w:t xml:space="preserve"> </w:t>
      </w:r>
      <w:r w:rsidR="000507D3" w:rsidRPr="000507D3">
        <w:t>Lorem ipsum dolor sit amet, consectetuer adipi</w:t>
      </w:r>
      <w:r w:rsidR="000507D3" w:rsidRPr="000507D3">
        <w:t>s</w:t>
      </w:r>
      <w:r w:rsidR="000507D3" w:rsidRPr="000507D3">
        <w:t xml:space="preserve">cing elit. Aenean commodo ligula eget dolor. </w:t>
      </w:r>
      <w:r w:rsidR="000507D3" w:rsidRPr="00F52262">
        <w:t xml:space="preserve">Aenean massa. Cum sociis natoque penatibus et magnis dis parturient montes, nascetur ridiculus mus. Donec quam felis, ultricies nec, </w:t>
      </w:r>
      <w:r w:rsidR="000507D3" w:rsidRPr="002710A9">
        <w:t>pe</w:t>
      </w:r>
      <w:r w:rsidR="000507D3" w:rsidRPr="002710A9">
        <w:t>l</w:t>
      </w:r>
      <w:r w:rsidR="000507D3" w:rsidRPr="002710A9">
        <w:t>lentesque</w:t>
      </w:r>
      <w:r w:rsidR="000507D3" w:rsidRPr="00F52262">
        <w:t xml:space="preserve"> eu, pretium quis, sem. Nulla conse</w:t>
      </w:r>
      <w:r w:rsidR="001B171D" w:rsidRPr="00F52262">
        <w:t>quat massa quis enim.</w:t>
      </w:r>
    </w:p>
    <w:p w14:paraId="6DBB07A5" w14:textId="216C7593" w:rsidR="00681EC6" w:rsidRDefault="000507D3" w:rsidP="00BA1E5B">
      <w:pPr>
        <w:pStyle w:val="Bodytext"/>
        <w:spacing w:after="200"/>
        <w:ind w:firstLine="0"/>
      </w:pPr>
      <w:r w:rsidRPr="000507D3">
        <w:t>Donec pede justo, fringilla vel, aliquet nec, vulputate eget, arcu. In enim justo, rhoncus ut, i</w:t>
      </w:r>
      <w:r w:rsidRPr="000507D3">
        <w:t>m</w:t>
      </w:r>
      <w:r w:rsidRPr="000507D3">
        <w:t>perdiet a, venenatis vitae, justo. Nullam dictum felis eu pede mollis pretium. Integer tincidunt. Cras dapibus. Vivamus elementum semper nisi. Aenean vulputate eleifend tellus. Aenean leo li</w:t>
      </w:r>
      <w:r w:rsidRPr="000507D3">
        <w:t>g</w:t>
      </w:r>
      <w:r w:rsidRPr="000507D3">
        <w:t xml:space="preserve">ula, porttitor eu, consequat vitae, eleifend ac, enim. Aliquam lorem ante, dapibus in, viverra quis, feugiat a, tellus. Phasellus viverra nulla ut metus varius laoreet. </w:t>
      </w:r>
    </w:p>
    <w:p w14:paraId="59837A8C" w14:textId="77777777" w:rsidR="00694174" w:rsidRDefault="000507D3" w:rsidP="00BA1E5B">
      <w:pPr>
        <w:pStyle w:val="Bodytext"/>
        <w:spacing w:after="200"/>
        <w:ind w:firstLine="0"/>
      </w:pPr>
      <w:r w:rsidRPr="000507D3">
        <w:t>Quisque rutrum. Aenean imperdiet. Etiam ultricies nisi vel augue. Curabitur ullamcorper ultr</w:t>
      </w:r>
      <w:r w:rsidRPr="000507D3">
        <w:t>i</w:t>
      </w:r>
      <w:r w:rsidRPr="000507D3">
        <w:t>cies nisi. Nam eget dui. Etiam rhoncus. Maecenas tempus, tellus eget condimentum rhoncus, sem quam semper libero, sit amet adipiscing sem neque sed ipsum. Nam quam nunc, blandit vel, lu</w:t>
      </w:r>
      <w:r w:rsidRPr="000507D3">
        <w:t>c</w:t>
      </w:r>
      <w:r w:rsidRPr="000507D3">
        <w:t>tus pulvinar, hendrerit id, lorem. Maecenas nec odio et ante tincidunt tempus. Donec vitae sap</w:t>
      </w:r>
      <w:r w:rsidRPr="000507D3">
        <w:t>i</w:t>
      </w:r>
      <w:r w:rsidRPr="000507D3">
        <w:t xml:space="preserve">en ut libero venenatis faucibus. </w:t>
      </w:r>
    </w:p>
    <w:p w14:paraId="39097BA0" w14:textId="77777777" w:rsidR="00694174" w:rsidRDefault="000507D3" w:rsidP="00BA1E5B">
      <w:pPr>
        <w:pStyle w:val="Bodytext"/>
        <w:spacing w:after="200"/>
        <w:ind w:firstLine="0"/>
      </w:pPr>
      <w:r w:rsidRPr="000507D3">
        <w:t>Nullam quis ante. Etiam sit amet orci eget eros faucibus tincidunt. Duis leo. Sed fringilla mauris sit amet nibh. Donec sodales sagittis magna. Sed consequat, leo eget bibendum sodales, augue v</w:t>
      </w:r>
      <w:r w:rsidRPr="000507D3">
        <w:t>e</w:t>
      </w:r>
      <w:r w:rsidRPr="000507D3">
        <w:t>lit cursus nunc</w:t>
      </w:r>
      <w:r>
        <w:t>.</w:t>
      </w:r>
    </w:p>
    <w:p w14:paraId="1A61E5B9" w14:textId="77777777" w:rsidR="006100E2" w:rsidRDefault="000507D3" w:rsidP="00BA1E5B">
      <w:pPr>
        <w:pStyle w:val="Bodytext"/>
        <w:ind w:firstLine="0"/>
        <w:sectPr w:rsidR="006100E2" w:rsidSect="00024593">
          <w:pgSz w:w="12240" w:h="15840"/>
          <w:pgMar w:top="1440" w:right="1620" w:bottom="1980" w:left="1800" w:header="720" w:footer="1260" w:gutter="0"/>
          <w:pgNumType w:fmt="lowerRoman" w:start="3"/>
          <w:cols w:space="720"/>
          <w:formProt w:val="0"/>
          <w:noEndnote/>
        </w:sectPr>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w:t>
      </w:r>
      <w:r w:rsidRPr="000507D3">
        <w:t>n</w:t>
      </w:r>
      <w:r w:rsidRPr="000507D3">
        <w:t>cus ut, imperdiet a, venenatis vitae, justo. Nullam dictum felis eu pede mollis pretium. I</w:t>
      </w:r>
      <w:r w:rsidR="00681EC6">
        <w:t>nteger tincidunt. Cras dapibus.</w:t>
      </w:r>
    </w:p>
    <w:p w14:paraId="13E2FA3E" w14:textId="2C642EBD" w:rsidR="00681EC6" w:rsidRDefault="00681EC6" w:rsidP="002710A9">
      <w:pPr>
        <w:pStyle w:val="Bodytext"/>
      </w:pPr>
    </w:p>
    <w:p w14:paraId="6B0AC73B" w14:textId="77777777" w:rsidR="00681EC6" w:rsidRDefault="00681EC6" w:rsidP="002710A9">
      <w:pPr>
        <w:pStyle w:val="Bodytext"/>
      </w:pPr>
    </w:p>
    <w:p w14:paraId="2472533F" w14:textId="50F04E95" w:rsidR="00FC1159" w:rsidRPr="00FC1159" w:rsidRDefault="00FC1159" w:rsidP="00FC1159">
      <w:pPr>
        <w:pStyle w:val="Chapternumber"/>
      </w:pPr>
      <w:r w:rsidRPr="00FC1159">
        <w:t>0</w:t>
      </w:r>
    </w:p>
    <w:p w14:paraId="4DD36314" w14:textId="31CE660D" w:rsidR="00822EB4" w:rsidRPr="0026268D" w:rsidRDefault="00E83997" w:rsidP="001429F9">
      <w:pPr>
        <w:pStyle w:val="Chaptertitle"/>
      </w:pPr>
      <w:bookmarkStart w:id="1" w:name="_Toc262427491"/>
      <w:r w:rsidRPr="0026268D">
        <w:t>Introduction</w:t>
      </w:r>
      <w:bookmarkEnd w:id="1"/>
    </w:p>
    <w:p w14:paraId="418CD726" w14:textId="583C9F04" w:rsidR="00822EB4" w:rsidRDefault="006845E5" w:rsidP="002710A9">
      <w:pPr>
        <w:pStyle w:val="Bodytext1stparagraph"/>
      </w:pPr>
      <w:r>
        <w:rPr>
          <w:rStyle w:val="Lead"/>
        </w:rPr>
        <w:t>it is always nice to have a great opening line</w:t>
      </w:r>
      <w:r w:rsidR="00822EB4" w:rsidRPr="0026268D">
        <w:t>.</w:t>
      </w:r>
      <w:r w:rsidR="00822EB4">
        <w:t xml:space="preserve"> </w:t>
      </w:r>
      <w:r w:rsidR="00822EB4" w:rsidRPr="000507D3">
        <w:t>Lorem ipsum dolor sit amet, consect</w:t>
      </w:r>
      <w:r w:rsidR="00822EB4" w:rsidRPr="000507D3">
        <w:t>e</w:t>
      </w:r>
      <w:r w:rsidR="00822EB4" w:rsidRPr="000507D3">
        <w:t>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w:t>
      </w:r>
      <w:r w:rsidR="00822EB4" w:rsidRPr="000507D3">
        <w:t>i</w:t>
      </w:r>
      <w:r w:rsidR="00822EB4" w:rsidRPr="000507D3">
        <w:t>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w:t>
      </w:r>
      <w:r w:rsidR="00822EB4" w:rsidRPr="000507D3">
        <w:t>n</w:t>
      </w:r>
      <w:r w:rsidR="00822EB4" w:rsidRPr="000507D3">
        <w:t>cus. Maecenas tempus, tellus eget condimentum rhoncus, sem quam semper libero, sit amet adipiscing sem neque sed ipsum. Nam quam nunc, blandit vel, luctus pulvinar, hendrerit id, lorem. Maecenas nec odio et ante tincidunt tempus. Donec vitae sapien ut libero venenatis fa</w:t>
      </w:r>
      <w:r w:rsidR="00822EB4" w:rsidRPr="000507D3">
        <w:t>u</w:t>
      </w:r>
      <w:r w:rsidR="00822EB4" w:rsidRPr="000507D3">
        <w:t xml:space="preserve">cibus. Nullam quis ante. Etiam sit amet orci eget eros faucibus tincidunt. Duis leo. Sed fringilla </w:t>
      </w:r>
      <w:r w:rsidR="00822EB4" w:rsidRPr="002710A9">
        <w:t>mauris</w:t>
      </w:r>
      <w:r w:rsidR="00822EB4" w:rsidRPr="000507D3">
        <w:t xml:space="preserve"> sit amet nibh. Donec sodales sagittis magna. Sed consequat, leo eget bibendum sodales, augue velit cursus nunc</w:t>
      </w:r>
      <w:r w:rsidR="00822EB4">
        <w:t>.</w:t>
      </w:r>
    </w:p>
    <w:p w14:paraId="5326A153" w14:textId="30FF4658" w:rsidR="00FC1159" w:rsidRDefault="00822EB4"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7E649E9C" w14:textId="69672D46" w:rsidR="0083554A" w:rsidRPr="00A3112B" w:rsidRDefault="00FC1159" w:rsidP="0083554A">
      <w:pPr>
        <w:pStyle w:val="Epigraph"/>
      </w:pPr>
      <w:r>
        <w:br w:type="page"/>
      </w:r>
      <w:r w:rsidR="0083554A" w:rsidRPr="00A3112B">
        <w:t>“I do thin</w:t>
      </w:r>
      <w:r w:rsidR="003F3C91">
        <w:t xml:space="preserve">gs like get in a taxi and say, </w:t>
      </w:r>
      <w:r w:rsidR="00925F0F">
        <w:t>“</w:t>
      </w:r>
      <w:r w:rsidR="0083554A" w:rsidRPr="00A3112B">
        <w:t>The l</w:t>
      </w:r>
      <w:r w:rsidR="0083554A" w:rsidRPr="00A3112B">
        <w:t>i</w:t>
      </w:r>
      <w:r w:rsidR="0083554A">
        <w:t>brary, and step on it.”</w:t>
      </w:r>
    </w:p>
    <w:p w14:paraId="7525BCD5" w14:textId="0BB91F7C" w:rsidR="0083554A" w:rsidRPr="00A3112B" w:rsidRDefault="0083554A" w:rsidP="0083554A">
      <w:pPr>
        <w:pStyle w:val="EpigraphByline"/>
      </w:pPr>
      <w:r w:rsidRPr="00A3112B">
        <w:t>― David Foster Wallac</w:t>
      </w:r>
      <w:r>
        <w:t xml:space="preserve">e, in </w:t>
      </w:r>
      <w:r w:rsidR="006E6B21">
        <w:rPr>
          <w:rStyle w:val="EpigraphSource"/>
        </w:rPr>
        <w:t>infinite j</w:t>
      </w:r>
      <w:r w:rsidRPr="00123D26">
        <w:rPr>
          <w:rStyle w:val="EpigraphSource"/>
        </w:rPr>
        <w:t>est</w:t>
      </w:r>
    </w:p>
    <w:p w14:paraId="67FD4573" w14:textId="0CCBB828" w:rsidR="00617305" w:rsidRPr="00FC1159" w:rsidRDefault="00617305" w:rsidP="00617305">
      <w:pPr>
        <w:pStyle w:val="Chapternumber"/>
      </w:pPr>
      <w:r>
        <w:t>1</w:t>
      </w:r>
    </w:p>
    <w:p w14:paraId="43D0815B" w14:textId="1F325987" w:rsidR="00822EB4" w:rsidRPr="001429F9" w:rsidRDefault="00617305" w:rsidP="001429F9">
      <w:pPr>
        <w:pStyle w:val="Chaptertitle"/>
      </w:pPr>
      <w:bookmarkStart w:id="2" w:name="_Toc262427492"/>
      <w:r w:rsidRPr="001429F9">
        <w:t>Title of the first chapter</w:t>
      </w:r>
      <w:bookmarkEnd w:id="2"/>
    </w:p>
    <w:p w14:paraId="2792223E" w14:textId="62A4C103" w:rsidR="00617305" w:rsidRDefault="00E97F62" w:rsidP="002710A9">
      <w:pPr>
        <w:pStyle w:val="Bodytext1stparagraph"/>
      </w:pPr>
      <w:r>
        <w:rPr>
          <w:rStyle w:val="Lead"/>
        </w:rPr>
        <w:t>t</w:t>
      </w:r>
      <w:r w:rsidR="00617305" w:rsidRPr="00E97F62">
        <w:rPr>
          <w:rStyle w:val="Lead"/>
        </w:rPr>
        <w:t>his is the body of the first chapter</w:t>
      </w:r>
      <w:r w:rsidR="00617305">
        <w:t xml:space="preserve">. </w:t>
      </w:r>
      <w:r w:rsidR="00617305" w:rsidRPr="000507D3">
        <w:t>Lorem ipsum dolor sit amet, consectetuer adipi</w:t>
      </w:r>
      <w:r w:rsidR="00617305" w:rsidRPr="000507D3">
        <w:t>s</w:t>
      </w:r>
      <w:r w:rsidR="00617305" w:rsidRPr="000507D3">
        <w:t>cing elit. Aenean commodo ligula eget dolor. Aenean massa. Cum sociis natoque penatibus et magnis dis parturient montes, nascetur ridiculus mus. Donec quam felis, ultricies nec, pe</w:t>
      </w:r>
      <w:r w:rsidR="00617305" w:rsidRPr="000507D3">
        <w:t>l</w:t>
      </w:r>
      <w:r w:rsidR="00617305" w:rsidRPr="000507D3">
        <w:t>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w:t>
      </w:r>
      <w:r w:rsidR="00617305" w:rsidRPr="000507D3">
        <w:t>n</w:t>
      </w:r>
      <w:r w:rsidR="00617305" w:rsidRPr="000507D3">
        <w:t>sequat vitae, eleifend ac, enim. Aliquam lorem ante, dapibus in, viverra quis, feugiat a, tellus. Phasellus viverra nulla ut metus varius laoreet. Quisque rutrum. Aenean imperdiet. Etiam u</w:t>
      </w:r>
      <w:r w:rsidR="00617305" w:rsidRPr="000507D3">
        <w:t>l</w:t>
      </w:r>
      <w:r w:rsidR="00617305" w:rsidRPr="000507D3">
        <w:t>tricies nisi vel augue. Curabitur ullamcorper ultricies nisi. Nam eget dui. Etiam rhoncus. Ma</w:t>
      </w:r>
      <w:r w:rsidR="00617305" w:rsidRPr="000507D3">
        <w:t>e</w:t>
      </w:r>
      <w:r w:rsidR="00617305" w:rsidRPr="000507D3">
        <w:t>cenas tempus, tellus eget condimentum rhoncus, sem quam semper libero, sit amet adipiscing sem neque sed ipsum. Nam quam nunc, blandit vel, luctus pulvinar, hendrerit id, lorem. Ma</w:t>
      </w:r>
      <w:r w:rsidR="00617305" w:rsidRPr="000507D3">
        <w:t>e</w:t>
      </w:r>
      <w:r w:rsidR="00617305" w:rsidRPr="000507D3">
        <w:t>cenas nec odio et ante tincidunt tempus. Donec vitae sapien ut libero venenatis faucibus. Nu</w:t>
      </w:r>
      <w:r w:rsidR="00617305" w:rsidRPr="000507D3">
        <w:t>l</w:t>
      </w:r>
      <w:r w:rsidR="00617305" w:rsidRPr="000507D3">
        <w:t>lam quis ante. Etiam sit amet orci eget eros faucibus tincidunt. Duis leo. Sed fringilla mauris sit amet nibh. Donec sodales sagittis magna. Sed consequat, leo eget bibendum sodales, augue v</w:t>
      </w:r>
      <w:r w:rsidR="00617305" w:rsidRPr="000507D3">
        <w:t>e</w:t>
      </w:r>
      <w:r w:rsidR="00617305" w:rsidRPr="000507D3">
        <w:t>lit cursus nunc</w:t>
      </w:r>
      <w:r w:rsidR="00617305">
        <w:t>.</w:t>
      </w:r>
    </w:p>
    <w:p w14:paraId="2C385B39" w14:textId="77777777" w:rsidR="00617305" w:rsidRDefault="00617305"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69481812" w14:textId="0DD058B0" w:rsidR="00600888" w:rsidRPr="00CA7C74" w:rsidRDefault="00600888" w:rsidP="00EC6D7F">
      <w:pPr>
        <w:pStyle w:val="SectionHeading"/>
      </w:pPr>
      <w:bookmarkStart w:id="3" w:name="_Toc262427493"/>
      <w:r w:rsidRPr="00600888">
        <w:t>Title of section 1</w:t>
      </w:r>
      <w:bookmarkEnd w:id="3"/>
    </w:p>
    <w:p w14:paraId="456E644C" w14:textId="404E558D" w:rsidR="004F7958" w:rsidRDefault="004F7958" w:rsidP="002710A9">
      <w:pPr>
        <w:pStyle w:val="Bodytext1stparagraph"/>
      </w:pPr>
      <w:r w:rsidRPr="000507D3">
        <w:t>Lorem ipsum dolor sit amet, consectetuer adipiscing elit. Aenean commodo ligula eget dolor. Aenean massa. Cum sociis natoque penatibus et magnis dis parturient montes, nascetur ridic</w:t>
      </w:r>
      <w:r w:rsidRPr="000507D3">
        <w:t>u</w:t>
      </w:r>
      <w:r w:rsidRPr="000507D3">
        <w:t>lus mus. Donec quam felis, ultricies nec, pellentesque eu, pretium quis, sem. Nulla consequat massa quis enim. Donec pede justo, fringilla vel, aliquet nec, vulputate eget, arcu. In enim justo, rhoncus ut, imperdiet a, venenatis vitae, justo. Nullam dictum felis eu pede mollis pret</w:t>
      </w:r>
      <w:r w:rsidRPr="000507D3">
        <w:t>i</w:t>
      </w:r>
      <w:r w:rsidRPr="000507D3">
        <w:t>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r w:rsidR="00BA7609">
        <w:rPr>
          <w:rStyle w:val="FootnoteReference"/>
        </w:rPr>
        <w:footnoteReference w:id="1"/>
      </w:r>
      <w:r>
        <w:t>.</w:t>
      </w:r>
    </w:p>
    <w:p w14:paraId="2F260887" w14:textId="26418F35" w:rsidR="007544D6" w:rsidRDefault="007544D6"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w:t>
      </w:r>
      <w:r w:rsidR="00BA7609">
        <w:rPr>
          <w:rStyle w:val="FootnoteReference"/>
        </w:rPr>
        <w:footnoteReference w:id="2"/>
      </w:r>
      <w:r w:rsidRPr="000507D3">
        <w:t>.</w:t>
      </w:r>
    </w:p>
    <w:p w14:paraId="1BAE9488" w14:textId="0D0B9FCF" w:rsidR="005D4C54" w:rsidRDefault="004F7958" w:rsidP="007B3E41">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11FE8B0A" w14:textId="77777777" w:rsidR="007B3E41" w:rsidRPr="005D4C54" w:rsidRDefault="007B3E41" w:rsidP="007B3E41">
      <w:pPr>
        <w:pStyle w:val="Bodytext"/>
      </w:pPr>
    </w:p>
    <w:p w14:paraId="28DAB1BD" w14:textId="3EAA1647" w:rsidR="005D4C54" w:rsidRDefault="005D4C54" w:rsidP="001E3DA0">
      <w:pPr>
        <w:pStyle w:val="Caption"/>
        <w:rPr>
          <w:b/>
        </w:rPr>
      </w:pPr>
      <w:r w:rsidRPr="005D4C54">
        <w:rPr>
          <w:b/>
          <w:noProof/>
        </w:rPr>
        <w:drawing>
          <wp:inline distT="0" distB="0" distL="0" distR="0" wp14:anchorId="1E257544" wp14:editId="1E107285">
            <wp:extent cx="3172460" cy="2053590"/>
            <wp:effectExtent l="0" t="0" r="0" b="3810"/>
            <wp:docPr id="4" name="Picture 3" descr="Stringer:Users:Suchow:Dropbox:Berkeley:Projects:Dissertate.io:assets:word-base: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er:Users:Suchow:Dropbox:Berkeley:Projects:Dissertate.io:assets:word-base:Fig1.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2460" cy="2053590"/>
                    </a:xfrm>
                    <a:prstGeom prst="rect">
                      <a:avLst/>
                    </a:prstGeom>
                    <a:noFill/>
                    <a:ln>
                      <a:noFill/>
                    </a:ln>
                  </pic:spPr>
                </pic:pic>
              </a:graphicData>
            </a:graphic>
          </wp:inline>
        </w:drawing>
      </w:r>
    </w:p>
    <w:p w14:paraId="18E232E9" w14:textId="767DA9CA" w:rsidR="006339D7" w:rsidRPr="001E3DA0" w:rsidRDefault="006339D7" w:rsidP="001E3DA0">
      <w:pPr>
        <w:pStyle w:val="Caption"/>
      </w:pPr>
      <w:r w:rsidRPr="001E3DA0">
        <w:rPr>
          <w:b/>
        </w:rPr>
        <w:t>Fig</w:t>
      </w:r>
      <w:r w:rsidR="00047C04" w:rsidRPr="001E3DA0">
        <w:rPr>
          <w:b/>
        </w:rPr>
        <w:t>ure</w:t>
      </w:r>
      <w:r w:rsidRPr="001E3DA0">
        <w:rPr>
          <w:b/>
        </w:rPr>
        <w:t xml:space="preserve"> </w:t>
      </w:r>
      <w:r w:rsidRPr="001E3DA0">
        <w:rPr>
          <w:b/>
        </w:rPr>
        <w:fldChar w:fldCharType="begin"/>
      </w:r>
      <w:r w:rsidRPr="001E3DA0">
        <w:rPr>
          <w:b/>
        </w:rPr>
        <w:instrText xml:space="preserve"> SEQ Fig \* ARABIC </w:instrText>
      </w:r>
      <w:r w:rsidRPr="001E3DA0">
        <w:rPr>
          <w:b/>
        </w:rPr>
        <w:fldChar w:fldCharType="separate"/>
      </w:r>
      <w:r w:rsidR="000E75F8">
        <w:rPr>
          <w:b/>
          <w:noProof/>
        </w:rPr>
        <w:t>1</w:t>
      </w:r>
      <w:r w:rsidRPr="001E3DA0">
        <w:rPr>
          <w:b/>
        </w:rPr>
        <w:fldChar w:fldCharType="end"/>
      </w:r>
      <w:r w:rsidRPr="001E3DA0">
        <w:rPr>
          <w:b/>
        </w:rPr>
        <w:t>.</w:t>
      </w:r>
      <w:r w:rsidRPr="001E3DA0">
        <w:t xml:space="preserve"> This is the caption to </w:t>
      </w:r>
      <w:r w:rsidR="00204752">
        <w:t>the first figure.</w:t>
      </w:r>
      <w:r w:rsidRPr="001E3DA0">
        <w:t xml:space="preserve"> Lorem ipsum dolor sit amet, consectetuer adipi</w:t>
      </w:r>
      <w:r w:rsidRPr="001E3DA0">
        <w:t>s</w:t>
      </w:r>
      <w:r w:rsidRPr="001E3DA0">
        <w:t>cing elit. Aenean commodo ligula eget dolor. Aenean massa. Cum sociis natoque penatibus et magnis dis parturient montes, nascetur ridiculus mus. Donec quam felis, ultricies nec, pe</w:t>
      </w:r>
      <w:r w:rsidRPr="001E3DA0">
        <w:t>l</w:t>
      </w:r>
      <w:r w:rsidRPr="001E3DA0">
        <w:t>lentesque eu, pretium quis, sem. Nulla consequat massa quis enim.</w:t>
      </w:r>
    </w:p>
    <w:p w14:paraId="2978319A"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03139CBE"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618A37C0" w14:textId="0BA09F53" w:rsidR="006E59A3" w:rsidRPr="006E59A3" w:rsidRDefault="006B2DA4" w:rsidP="000A4E2F">
      <w:pPr>
        <w:pStyle w:val="SectionHeading"/>
      </w:pPr>
      <w:bookmarkStart w:id="4" w:name="_Toc262427494"/>
      <w:r>
        <w:t>T</w:t>
      </w:r>
      <w:r w:rsidR="000A4E2F">
        <w:t>itle of section 2</w:t>
      </w:r>
      <w:bookmarkEnd w:id="4"/>
    </w:p>
    <w:p w14:paraId="2270D68E" w14:textId="77777777" w:rsidR="004F7958" w:rsidRDefault="004F7958" w:rsidP="002710A9">
      <w:pPr>
        <w:pStyle w:val="Bodytext1stparagraph"/>
      </w:pPr>
      <w:r w:rsidRPr="000507D3">
        <w:t>Lorem ipsum dolor sit amet, consectetuer adipiscing elit. Aenean commodo ligula eget dolor. Aenean massa. Cum sociis natoque penatibus et magnis dis parturient montes, nascetur ridic</w:t>
      </w:r>
      <w:r w:rsidRPr="000507D3">
        <w:t>u</w:t>
      </w:r>
      <w:r w:rsidRPr="000507D3">
        <w:t>lus mus. Donec quam felis, ultricies nec, pellentesque eu, pretium quis, sem. Nulla consequat massa quis enim. Donec pede justo, fringilla vel, aliquet nec, vulputate eget, arcu. In enim justo, rhoncus ut, imperdiet a, venenatis vitae, justo. Nullam dictum felis eu pede mollis pret</w:t>
      </w:r>
      <w:r w:rsidRPr="000507D3">
        <w:t>i</w:t>
      </w:r>
      <w:r w:rsidRPr="000507D3">
        <w:t>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1E0B2617" w14:textId="26CCE664" w:rsidR="00E13C1A"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r w:rsidR="005C5D07">
        <w:t xml:space="preserve"> </w:t>
      </w:r>
    </w:p>
    <w:p w14:paraId="74CAF726" w14:textId="5EAE6C1A" w:rsidR="004C4B57" w:rsidRDefault="005C5D07" w:rsidP="002710A9">
      <w:pPr>
        <w:pStyle w:val="Bodytext"/>
      </w:pPr>
      <w:r w:rsidRPr="005C5D07">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w:t>
      </w:r>
      <w:r w:rsidR="004C4B57">
        <w:t>adipiscing sem neque sed ipsum.</w:t>
      </w:r>
    </w:p>
    <w:p w14:paraId="6EF11627" w14:textId="60D6B0D9" w:rsidR="00F63D66" w:rsidRDefault="004C4B57" w:rsidP="00E0266A">
      <w:pPr>
        <w:pStyle w:val="Caption"/>
        <w:spacing w:before="5000" w:after="600"/>
      </w:pPr>
      <w:r w:rsidRPr="000E7B45">
        <w:br w:type="page"/>
      </w:r>
      <w:r w:rsidR="001F4308" w:rsidRPr="001F4308">
        <w:rPr>
          <w:b/>
        </w:rPr>
        <w:t>Fig</w:t>
      </w:r>
      <w:r w:rsidR="00047C04">
        <w:rPr>
          <w:b/>
        </w:rPr>
        <w:t>ure</w:t>
      </w:r>
      <w:r w:rsidR="001F4308" w:rsidRPr="001F4308">
        <w:rPr>
          <w:b/>
        </w:rPr>
        <w:t xml:space="preserve"> </w:t>
      </w:r>
      <w:r w:rsidR="001F4308" w:rsidRPr="001F4308">
        <w:rPr>
          <w:b/>
        </w:rPr>
        <w:fldChar w:fldCharType="begin"/>
      </w:r>
      <w:r w:rsidR="001F4308" w:rsidRPr="001F4308">
        <w:rPr>
          <w:b/>
        </w:rPr>
        <w:instrText xml:space="preserve"> SEQ Fig \* ARABIC </w:instrText>
      </w:r>
      <w:r w:rsidR="001F4308" w:rsidRPr="001F4308">
        <w:rPr>
          <w:b/>
        </w:rPr>
        <w:fldChar w:fldCharType="separate"/>
      </w:r>
      <w:r w:rsidR="000E75F8">
        <w:rPr>
          <w:b/>
          <w:noProof/>
        </w:rPr>
        <w:t>2</w:t>
      </w:r>
      <w:r w:rsidR="001F4308" w:rsidRPr="001F4308">
        <w:rPr>
          <w:b/>
        </w:rPr>
        <w:fldChar w:fldCharType="end"/>
      </w:r>
      <w:r w:rsidR="001F4308" w:rsidRPr="001F4308">
        <w:rPr>
          <w:b/>
        </w:rPr>
        <w:t>.</w:t>
      </w:r>
      <w:r w:rsidR="001F4308">
        <w:t xml:space="preserve"> </w:t>
      </w:r>
      <w:r w:rsidR="001F4308" w:rsidRPr="000E7B45">
        <w:t>(</w:t>
      </w:r>
      <w:r w:rsidR="001F4308">
        <w:rPr>
          <w:i/>
        </w:rPr>
        <w:t>f</w:t>
      </w:r>
      <w:r w:rsidR="001F4308" w:rsidRPr="000E7B45">
        <w:rPr>
          <w:i/>
        </w:rPr>
        <w:t>ollowing page</w:t>
      </w:r>
      <w:r w:rsidR="001F4308" w:rsidRPr="000E7B45">
        <w:t xml:space="preserve">): </w:t>
      </w:r>
      <w:r w:rsidR="001F4308">
        <w:t>This is the caption for the full page figure on the following page.</w:t>
      </w:r>
      <w:r w:rsidRPr="000E7B45">
        <w:br w:type="page"/>
      </w:r>
      <w:r w:rsidR="00F63D66" w:rsidRPr="00F63D66">
        <w:rPr>
          <w:b/>
        </w:rPr>
        <w:t>Fig</w:t>
      </w:r>
      <w:r w:rsidR="004A586F">
        <w:rPr>
          <w:b/>
        </w:rPr>
        <w:t>ure</w:t>
      </w:r>
      <w:r w:rsidR="00F63D66" w:rsidRPr="00F63D66">
        <w:rPr>
          <w:b/>
        </w:rPr>
        <w:t xml:space="preserve"> 2</w:t>
      </w:r>
      <w:r w:rsidR="00F63D66">
        <w:t>. (</w:t>
      </w:r>
      <w:r w:rsidR="00257912">
        <w:rPr>
          <w:i/>
        </w:rPr>
        <w:t>c</w:t>
      </w:r>
      <w:r w:rsidR="00F63D66" w:rsidRPr="00C67959">
        <w:rPr>
          <w:i/>
        </w:rPr>
        <w:t>ontinued</w:t>
      </w:r>
      <w:r w:rsidR="00F63D66">
        <w:t>)</w:t>
      </w:r>
    </w:p>
    <w:p w14:paraId="071DFB80" w14:textId="31EBC4B0" w:rsidR="005C5D07" w:rsidRPr="000E7B45" w:rsidRDefault="00110314" w:rsidP="00F63D66">
      <w:r w:rsidRPr="000E7B45">
        <w:rPr>
          <w:noProof/>
        </w:rPr>
        <w:drawing>
          <wp:inline distT="0" distB="0" distL="0" distR="0" wp14:anchorId="72176C7D" wp14:editId="454042AE">
            <wp:extent cx="6115778" cy="5921829"/>
            <wp:effectExtent l="0" t="0" r="0" b="0"/>
            <wp:docPr id="2" name="Picture 1" descr="Stringer:Users:Suchow:Dropbox:Berkeley:Projects:Dissertate.io:assets:word-base: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er:Users:Suchow:Dropbox:Berkeley:Projects:Dissertate.io:assets:word-base:Fig2.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778" cy="5921829"/>
                    </a:xfrm>
                    <a:prstGeom prst="rect">
                      <a:avLst/>
                    </a:prstGeom>
                    <a:noFill/>
                    <a:ln>
                      <a:noFill/>
                    </a:ln>
                  </pic:spPr>
                </pic:pic>
              </a:graphicData>
            </a:graphic>
          </wp:inline>
        </w:drawing>
      </w:r>
    </w:p>
    <w:p w14:paraId="068BCF11" w14:textId="3DB6E61B" w:rsidR="005C5D07" w:rsidRDefault="00F63D66" w:rsidP="002710A9">
      <w:pPr>
        <w:pStyle w:val="Bodytext"/>
      </w:pPr>
      <w:r>
        <w:br w:type="page"/>
      </w:r>
      <w:r w:rsidR="005C5D07" w:rsidRPr="005C5D07">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w:t>
      </w:r>
    </w:p>
    <w:p w14:paraId="074BB12E" w14:textId="4B5F088B" w:rsidR="005C5D07" w:rsidRDefault="005C5D07" w:rsidP="002710A9">
      <w:pPr>
        <w:pStyle w:val="Bodytext"/>
      </w:pPr>
      <w:r w:rsidRPr="005C5D07">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w:t>
      </w:r>
    </w:p>
    <w:p w14:paraId="17D7A8EC" w14:textId="1B5D7E60" w:rsidR="005C5D07" w:rsidRDefault="005C5D07" w:rsidP="002710A9">
      <w:pPr>
        <w:pStyle w:val="Bodytext"/>
      </w:pPr>
      <w:r w:rsidRPr="005C5D07">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w:t>
      </w:r>
    </w:p>
    <w:p w14:paraId="6CC5E2A4" w14:textId="0D5413AB" w:rsidR="005C5D07" w:rsidRDefault="005C5D07" w:rsidP="002710A9">
      <w:pPr>
        <w:pStyle w:val="Bodytext"/>
      </w:pPr>
      <w:r w:rsidRPr="005C5D07">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w:t>
      </w:r>
    </w:p>
    <w:p w14:paraId="6D833D4B" w14:textId="59B59724" w:rsidR="005C5D07" w:rsidRDefault="005C5D07" w:rsidP="002710A9">
      <w:pPr>
        <w:pStyle w:val="Bodytext"/>
      </w:pPr>
      <w:r w:rsidRPr="005C5D07">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w:t>
      </w:r>
    </w:p>
    <w:p w14:paraId="26742AEE" w14:textId="7500B828" w:rsidR="005C5D07" w:rsidRDefault="005C5D07" w:rsidP="002710A9">
      <w:pPr>
        <w:pStyle w:val="Bodytext"/>
        <w:sectPr w:rsidR="005C5D07" w:rsidSect="002E68A2">
          <w:pgSz w:w="12240" w:h="15840"/>
          <w:pgMar w:top="1440" w:right="1800" w:bottom="1980" w:left="1800" w:header="720" w:footer="1260" w:gutter="0"/>
          <w:pgNumType w:start="1"/>
          <w:cols w:space="720"/>
          <w:formProt w:val="0"/>
          <w:noEndnote/>
        </w:sectPr>
      </w:pPr>
      <w:r w:rsidRPr="005C5D07">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w:t>
      </w:r>
      <w:r>
        <w:t xml:space="preserve">ales, augue velit cursus nunc. </w:t>
      </w:r>
    </w:p>
    <w:p w14:paraId="4AD3C2E2" w14:textId="0ACE0E66" w:rsidR="00103FE4" w:rsidRDefault="00103FE4" w:rsidP="002710A9">
      <w:pPr>
        <w:pStyle w:val="Bodytext"/>
        <w:sectPr w:rsidR="00103FE4" w:rsidSect="00E13C1A">
          <w:pgSz w:w="12240" w:h="15840"/>
          <w:pgMar w:top="1440" w:right="1800" w:bottom="1980" w:left="1800" w:header="720" w:footer="1260" w:gutter="0"/>
          <w:cols w:space="720"/>
          <w:formProt w:val="0"/>
          <w:noEndnote/>
        </w:sectPr>
      </w:pPr>
    </w:p>
    <w:p w14:paraId="7FAB4B33" w14:textId="3055C7F8" w:rsidR="004F7958" w:rsidRPr="00FC1159" w:rsidRDefault="004F7958" w:rsidP="00A3112B">
      <w:pPr>
        <w:pStyle w:val="Chapternumber"/>
        <w:spacing w:before="2000"/>
      </w:pPr>
      <w:r>
        <w:t>2</w:t>
      </w:r>
    </w:p>
    <w:p w14:paraId="2C7B3C0F" w14:textId="3CC8643E" w:rsidR="004F7958" w:rsidRDefault="004F7958" w:rsidP="001429F9">
      <w:pPr>
        <w:pStyle w:val="Chaptertitle"/>
      </w:pPr>
      <w:bookmarkStart w:id="5" w:name="_Toc262427495"/>
      <w:r>
        <w:t>Title of the second chapter</w:t>
      </w:r>
      <w:bookmarkEnd w:id="5"/>
    </w:p>
    <w:p w14:paraId="0EBBD9D4" w14:textId="65412C35" w:rsidR="004F7958" w:rsidRDefault="007707CC" w:rsidP="002710A9">
      <w:pPr>
        <w:pStyle w:val="Bodytext1stparagraph"/>
      </w:pPr>
      <w:r w:rsidRPr="007707CC">
        <w:rPr>
          <w:rStyle w:val="Lead"/>
        </w:rPr>
        <w:t>t</w:t>
      </w:r>
      <w:r w:rsidR="004F7958" w:rsidRPr="007707CC">
        <w:rPr>
          <w:rStyle w:val="Lead"/>
        </w:rPr>
        <w:t>his is the body of the second chapter</w:t>
      </w:r>
      <w:r w:rsidR="004F7958">
        <w:t xml:space="preserve">. </w:t>
      </w:r>
      <w:r w:rsidR="004F7958" w:rsidRPr="000507D3">
        <w:t>Lorem ipsum dolor sit amet, consectetuer adipiscing elit. Aenean commodo ligula eget dolor. Aenean massa. Cum sociis natoque penat</w:t>
      </w:r>
      <w:r w:rsidR="004F7958" w:rsidRPr="000507D3">
        <w:t>i</w:t>
      </w:r>
      <w:r w:rsidR="004F7958" w:rsidRPr="000507D3">
        <w:t>bus et magnis dis parturient montes, nascetur ridiculus mus. Donec quam felis, ultricies nec, pellentesque eu, pretium quis, sem. Nulla consequat massa quis enim. Donec pede justo, fri</w:t>
      </w:r>
      <w:r w:rsidR="004F7958" w:rsidRPr="000507D3">
        <w:t>n</w:t>
      </w:r>
      <w:r w:rsidR="004F7958" w:rsidRPr="000507D3">
        <w:t>gilla vel, aliquet nec, vulputate eget, arcu. In enim justo, rhoncus ut, imperdiet a, venenatis v</w:t>
      </w:r>
      <w:r w:rsidR="004F7958" w:rsidRPr="000507D3">
        <w:t>i</w:t>
      </w:r>
      <w:r w:rsidR="004F7958" w:rsidRPr="000507D3">
        <w:t>tae, justo. Nullam dictum felis eu pede mollis pretium. Integer tincidunt. Cras dapibus. Viv</w:t>
      </w:r>
      <w:r w:rsidR="004F7958" w:rsidRPr="000507D3">
        <w:t>a</w:t>
      </w:r>
      <w:r w:rsidR="004F7958" w:rsidRPr="000507D3">
        <w:t>mus elementum semper nisi. Aenean vulputate eleifend tellus. Aenean leo ligula, porttitor eu, consequat vitae, eleifend ac, enim. Aliquam lorem ante, dapibus in, viverra quis, feugiat a, te</w:t>
      </w:r>
      <w:r w:rsidR="004F7958" w:rsidRPr="000507D3">
        <w:t>l</w:t>
      </w:r>
      <w:r w:rsidR="004F7958" w:rsidRPr="000507D3">
        <w:t>lus. Phasellus viverra nulla ut metus varius laoreet. Quisque rutrum. Aenean imperdiet. Etiam ultricies nisi vel augue. Curabitur ullamcorper ultricies nisi. Nam eget dui. Etiam rhoncus. Maecenas tempus, tellus eget condimentum rhoncus, sem quam semper libero, sit amet adipi</w:t>
      </w:r>
      <w:r w:rsidR="004F7958" w:rsidRPr="000507D3">
        <w:t>s</w:t>
      </w:r>
      <w:r w:rsidR="004F7958" w:rsidRPr="000507D3">
        <w:t>cing sem neque sed ipsum. Nam quam nunc, blandit vel, luctus pulvinar, hendrerit id, lorem. Maecenas nec odio et ante tincidunt tempus. Donec vitae sapien ut libero venenatis faucibus. Nullam quis ante. Etiam sit amet orci eget eros faucibus tincidunt. Duis leo. Sed fringilla ma</w:t>
      </w:r>
      <w:r w:rsidR="004F7958" w:rsidRPr="000507D3">
        <w:t>u</w:t>
      </w:r>
      <w:r w:rsidR="004F7958" w:rsidRPr="000507D3">
        <w:t>ris sit amet nibh. Donec sodales sagittis magna. Sed consequat, leo eget bibendum sodales, a</w:t>
      </w:r>
      <w:r w:rsidR="004F7958" w:rsidRPr="000507D3">
        <w:t>u</w:t>
      </w:r>
      <w:r w:rsidR="004F7958" w:rsidRPr="000507D3">
        <w:t>gue velit cursus nunc</w:t>
      </w:r>
      <w:r w:rsidR="004F7958">
        <w:t>.</w:t>
      </w:r>
    </w:p>
    <w:p w14:paraId="57A04D57"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3BC3ECB4"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665C9705"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091A8EA9"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5ADF95D3"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4E83B4D7"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2DBD793E" w14:textId="666F5DED"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597333AC" w14:textId="2F99D4EA" w:rsidR="004F7958" w:rsidRPr="00FC1159" w:rsidRDefault="004F7958" w:rsidP="004F7958">
      <w:pPr>
        <w:pStyle w:val="Chapternumber"/>
      </w:pPr>
      <w:r>
        <w:rPr>
          <w:rFonts w:ascii="EB Garamond 12 Regular" w:hAnsi="EB Garamond 12 Regular"/>
        </w:rPr>
        <w:br w:type="page"/>
      </w:r>
      <w:r w:rsidR="00F56821">
        <w:t>3</w:t>
      </w:r>
    </w:p>
    <w:p w14:paraId="0CCFA0BA" w14:textId="6429EBBF" w:rsidR="004F7958" w:rsidRDefault="004F7958" w:rsidP="001429F9">
      <w:pPr>
        <w:pStyle w:val="Chaptertitle"/>
      </w:pPr>
      <w:bookmarkStart w:id="6" w:name="_Toc262427496"/>
      <w:r>
        <w:t xml:space="preserve">Title of the </w:t>
      </w:r>
      <w:r w:rsidR="00F56821">
        <w:t>third</w:t>
      </w:r>
      <w:r>
        <w:t xml:space="preserve"> chapter</w:t>
      </w:r>
      <w:bookmarkEnd w:id="6"/>
    </w:p>
    <w:p w14:paraId="1455C0C3" w14:textId="504BB80C" w:rsidR="004F7958" w:rsidRDefault="002A615E" w:rsidP="002710A9">
      <w:pPr>
        <w:pStyle w:val="Bodytext1stparagraph"/>
      </w:pPr>
      <w:r w:rsidRPr="002A615E">
        <w:rPr>
          <w:rStyle w:val="Lead"/>
        </w:rPr>
        <w:t>t</w:t>
      </w:r>
      <w:r w:rsidR="004F7958" w:rsidRPr="002A615E">
        <w:rPr>
          <w:rStyle w:val="Lead"/>
        </w:rPr>
        <w:t xml:space="preserve">his is the body of the </w:t>
      </w:r>
      <w:r w:rsidR="00F56821" w:rsidRPr="002A615E">
        <w:rPr>
          <w:rStyle w:val="Lead"/>
        </w:rPr>
        <w:t>third</w:t>
      </w:r>
      <w:r w:rsidR="004F7958" w:rsidRPr="002A615E">
        <w:rPr>
          <w:rStyle w:val="Lead"/>
        </w:rPr>
        <w:t xml:space="preserve"> chapter</w:t>
      </w:r>
      <w:r w:rsidR="004F7958">
        <w:t xml:space="preserve">. </w:t>
      </w:r>
      <w:r w:rsidR="004F7958" w:rsidRPr="000507D3">
        <w:t>Lorem ipsum dolor sit amet, consectetuer adipiscing elit. Aenean commodo ligula eget dolor. Aenean massa. Cum sociis natoque penat</w:t>
      </w:r>
      <w:r w:rsidR="004F7958" w:rsidRPr="000507D3">
        <w:t>i</w:t>
      </w:r>
      <w:r w:rsidR="004F7958" w:rsidRPr="000507D3">
        <w:t>bus et magnis dis parturient montes, nascetur ridiculus mus. Donec quam felis, ultricies nec, pellentesque eu, pretium quis, sem. Nulla consequat massa quis enim. Donec pede justo, fri</w:t>
      </w:r>
      <w:r w:rsidR="004F7958" w:rsidRPr="000507D3">
        <w:t>n</w:t>
      </w:r>
      <w:r w:rsidR="004F7958" w:rsidRPr="000507D3">
        <w:t>gilla vel, aliquet nec, vulputate eget, arcu. In enim justo, rhoncus ut, imperdiet a, venenatis v</w:t>
      </w:r>
      <w:r w:rsidR="004F7958" w:rsidRPr="000507D3">
        <w:t>i</w:t>
      </w:r>
      <w:r w:rsidR="004F7958" w:rsidRPr="000507D3">
        <w:t>tae, justo. Nullam dictum felis eu pede mollis pretium. Integer tincidunt. Cras dapibus. Viv</w:t>
      </w:r>
      <w:r w:rsidR="004F7958" w:rsidRPr="000507D3">
        <w:t>a</w:t>
      </w:r>
      <w:r w:rsidR="004F7958" w:rsidRPr="000507D3">
        <w:t>mus elementum semper nisi. Aenean vulputate eleifend tellus. Aenean leo ligula, porttitor eu, consequat vitae, eleifend ac, enim. Aliquam lorem ante, dapibus in, viverra quis, feugiat a, te</w:t>
      </w:r>
      <w:r w:rsidR="004F7958" w:rsidRPr="000507D3">
        <w:t>l</w:t>
      </w:r>
      <w:r w:rsidR="004F7958" w:rsidRPr="000507D3">
        <w:t>lus. Phasellus viverra nulla ut metus varius laoreet. Quisque rutrum. Aenean imperdiet. Etiam ultricies nisi vel augue. Curabitur ullamcorper ultricies nisi. Nam eget dui. Etiam rhoncus. Maecenas tempus, tellus eget condimentum rhoncus, sem quam semper libero, sit amet adipi</w:t>
      </w:r>
      <w:r w:rsidR="004F7958" w:rsidRPr="000507D3">
        <w:t>s</w:t>
      </w:r>
      <w:r w:rsidR="004F7958" w:rsidRPr="000507D3">
        <w:t>cing sem neque sed ipsum. Nam quam nunc, blandit vel, luctus pulvinar, hendrerit id, lorem. Maecenas nec odio et ante tincidunt tempus. Donec vitae sapien ut libero venenatis faucibus. Nullam quis ante. Etiam sit amet orci eget eros faucibus tincidunt. Duis leo. Sed fringilla ma</w:t>
      </w:r>
      <w:r w:rsidR="004F7958" w:rsidRPr="000507D3">
        <w:t>u</w:t>
      </w:r>
      <w:r w:rsidR="004F7958" w:rsidRPr="000507D3">
        <w:t>ris sit amet nibh. Donec sodales sagittis magna. Sed consequat, leo eget bibendum sodales, a</w:t>
      </w:r>
      <w:r w:rsidR="004F7958" w:rsidRPr="000507D3">
        <w:t>u</w:t>
      </w:r>
      <w:r w:rsidR="004F7958" w:rsidRPr="000507D3">
        <w:t>gue velit cursus nunc</w:t>
      </w:r>
      <w:r w:rsidR="004F7958">
        <w:t>.</w:t>
      </w:r>
    </w:p>
    <w:p w14:paraId="38D0AD5E"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3897AF4A"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2E2C6FF1"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79CF4405"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1F715AFF"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5ABCA0C2" w14:textId="77777777" w:rsidR="004F7958"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11700E31" w14:textId="5A8CA96C" w:rsidR="00C74BC1" w:rsidRDefault="004F795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1A08B176" w14:textId="77777777" w:rsidR="004F7958" w:rsidRDefault="00C74BC1" w:rsidP="004F7958">
      <w:pPr>
        <w:spacing w:line="420" w:lineRule="auto"/>
        <w:ind w:firstLine="360"/>
      </w:pPr>
      <w:r>
        <w:br w:type="page"/>
      </w:r>
    </w:p>
    <w:p w14:paraId="614C7EDB" w14:textId="52585E47" w:rsidR="00C74BC1" w:rsidRPr="00FC1159" w:rsidRDefault="00C74BC1" w:rsidP="00C74BC1">
      <w:pPr>
        <w:pStyle w:val="Chapternumber"/>
      </w:pPr>
      <w:r>
        <w:t>4</w:t>
      </w:r>
    </w:p>
    <w:p w14:paraId="24E4A84D" w14:textId="40C808E3" w:rsidR="00C74BC1" w:rsidRDefault="00C74BC1" w:rsidP="001429F9">
      <w:pPr>
        <w:pStyle w:val="Chaptertitle"/>
      </w:pPr>
      <w:bookmarkStart w:id="7" w:name="_Toc262427497"/>
      <w:r>
        <w:t>Title of the conclusion</w:t>
      </w:r>
      <w:bookmarkEnd w:id="7"/>
    </w:p>
    <w:p w14:paraId="73196763" w14:textId="222D12CD" w:rsidR="00C74BC1" w:rsidRDefault="0008290A" w:rsidP="002710A9">
      <w:pPr>
        <w:pStyle w:val="Bodytext1stparagraph"/>
      </w:pPr>
      <w:r w:rsidRPr="0008290A">
        <w:rPr>
          <w:rStyle w:val="Lead"/>
        </w:rPr>
        <w:t>t</w:t>
      </w:r>
      <w:r w:rsidR="00C74BC1" w:rsidRPr="0008290A">
        <w:rPr>
          <w:rStyle w:val="Lead"/>
        </w:rPr>
        <w:t>his is the body of the</w:t>
      </w:r>
      <w:r w:rsidR="00B7752D" w:rsidRPr="0008290A">
        <w:rPr>
          <w:rStyle w:val="Lead"/>
        </w:rPr>
        <w:t xml:space="preserve"> conclusion</w:t>
      </w:r>
      <w:r w:rsidR="00C74BC1">
        <w:t xml:space="preserve">. </w:t>
      </w:r>
      <w:r w:rsidR="00C74BC1" w:rsidRPr="000507D3">
        <w:t>Lorem ipsum dolor sit amet, consectetuer adipi</w:t>
      </w:r>
      <w:r w:rsidR="00C74BC1" w:rsidRPr="000507D3">
        <w:t>s</w:t>
      </w:r>
      <w:r w:rsidR="00C74BC1" w:rsidRPr="000507D3">
        <w:t>cing elit. Aenean commodo ligula eget dolor. Aenean massa. Cum sociis natoque penatibus et magnis dis parturient montes, nascetur ridiculus mus. Donec quam felis, ultricies nec, pe</w:t>
      </w:r>
      <w:r w:rsidR="00C74BC1" w:rsidRPr="000507D3">
        <w:t>l</w:t>
      </w:r>
      <w:r w:rsidR="00C74BC1" w:rsidRPr="000507D3">
        <w:t>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w:t>
      </w:r>
      <w:r w:rsidR="00C74BC1" w:rsidRPr="000507D3">
        <w:t>n</w:t>
      </w:r>
      <w:r w:rsidR="00C74BC1" w:rsidRPr="000507D3">
        <w:t>sequat vitae, eleifend ac, enim. Aliquam lorem ante, dapibus in, viverra quis, feugiat a, tellus. Phasellus viverra nulla ut metus varius laoreet. Quisque rutrum. Aenean imperdiet. Etiam u</w:t>
      </w:r>
      <w:r w:rsidR="00C74BC1" w:rsidRPr="000507D3">
        <w:t>l</w:t>
      </w:r>
      <w:r w:rsidR="00C74BC1" w:rsidRPr="000507D3">
        <w:t>tricies nisi vel augue. Curabitur ullamcorper ultricies nisi. Nam eget dui. Etiam rhoncus. Ma</w:t>
      </w:r>
      <w:r w:rsidR="00C74BC1" w:rsidRPr="000507D3">
        <w:t>e</w:t>
      </w:r>
      <w:r w:rsidR="00C74BC1" w:rsidRPr="000507D3">
        <w:t>cenas tempus, tellus eget condimentum rhoncus, sem quam semper libero, sit amet adipiscing sem neque sed ipsum. Nam quam nunc, blandit vel, luctus pulvinar, hendrerit id, lorem. Ma</w:t>
      </w:r>
      <w:r w:rsidR="00C74BC1" w:rsidRPr="000507D3">
        <w:t>e</w:t>
      </w:r>
      <w:r w:rsidR="00C74BC1" w:rsidRPr="000507D3">
        <w:t>cenas nec odio et ante tincidunt tempus. Donec vitae sapien ut libero venenatis faucibus. Nu</w:t>
      </w:r>
      <w:r w:rsidR="00C74BC1" w:rsidRPr="000507D3">
        <w:t>l</w:t>
      </w:r>
      <w:r w:rsidR="00C74BC1" w:rsidRPr="000507D3">
        <w:t>lam quis ante. Etiam sit amet orci eget eros faucibus tincidunt. Duis leo. Sed fringilla mauris sit amet nibh. Donec sodales sagittis magna. Sed consequat, leo eget bibendum sodales, augue v</w:t>
      </w:r>
      <w:r w:rsidR="00C74BC1" w:rsidRPr="000507D3">
        <w:t>e</w:t>
      </w:r>
      <w:r w:rsidR="00C74BC1" w:rsidRPr="000507D3">
        <w:t>lit cursus nunc</w:t>
      </w:r>
      <w:r w:rsidR="00C74BC1">
        <w:t>.</w:t>
      </w:r>
    </w:p>
    <w:p w14:paraId="30A043DE" w14:textId="77777777" w:rsidR="00C74BC1" w:rsidRDefault="00C74BC1"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0F585BB7" w14:textId="77777777" w:rsidR="00C74BC1" w:rsidRDefault="00C74BC1"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4BC33A92" w14:textId="77777777" w:rsidR="00C74BC1" w:rsidRDefault="00C74BC1"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1BAACAA2" w14:textId="77777777" w:rsidR="00C74BC1" w:rsidRDefault="00C74BC1"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022C694B" w14:textId="77777777" w:rsidR="00C74BC1" w:rsidRDefault="00C74BC1"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7CD01DD0" w14:textId="77777777" w:rsidR="00C74BC1" w:rsidRDefault="00C74BC1"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0726E783" w14:textId="29D15C01" w:rsidR="002D4988" w:rsidRDefault="00C74BC1"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5FC369CE" w14:textId="69B4F798" w:rsidR="002D4988" w:rsidRPr="00FC1159" w:rsidRDefault="002D4988" w:rsidP="002D4988">
      <w:pPr>
        <w:pStyle w:val="Chapternumber"/>
      </w:pPr>
      <w:r>
        <w:rPr>
          <w:rFonts w:ascii="EB Garamond 12 Regular" w:hAnsi="EB Garamond 12 Regular"/>
        </w:rPr>
        <w:br w:type="page"/>
      </w:r>
      <w:r>
        <w:t>A</w:t>
      </w:r>
    </w:p>
    <w:p w14:paraId="4325A933" w14:textId="70B0E424" w:rsidR="002D4988" w:rsidRPr="008F7180" w:rsidRDefault="002D4988" w:rsidP="001429F9">
      <w:pPr>
        <w:pStyle w:val="Chaptertitle"/>
      </w:pPr>
      <w:bookmarkStart w:id="8" w:name="_Toc262427498"/>
      <w:r>
        <w:t>Title of the first appendix</w:t>
      </w:r>
      <w:bookmarkEnd w:id="8"/>
    </w:p>
    <w:p w14:paraId="16D8F221" w14:textId="3C4F82F4" w:rsidR="002D4988" w:rsidRDefault="000B728E" w:rsidP="002710A9">
      <w:pPr>
        <w:pStyle w:val="Bodytext1stparagraph"/>
      </w:pPr>
      <w:r w:rsidRPr="000B728E">
        <w:rPr>
          <w:rStyle w:val="Lead"/>
        </w:rPr>
        <w:t>t</w:t>
      </w:r>
      <w:r w:rsidR="002D4988" w:rsidRPr="000B728E">
        <w:rPr>
          <w:rStyle w:val="Lead"/>
        </w:rPr>
        <w:t>his is the body of the</w:t>
      </w:r>
      <w:r w:rsidR="00BD595C" w:rsidRPr="000B728E">
        <w:rPr>
          <w:rStyle w:val="Lead"/>
        </w:rPr>
        <w:t xml:space="preserve"> first appendix</w:t>
      </w:r>
      <w:r w:rsidR="002D4988">
        <w:t xml:space="preserve">. </w:t>
      </w:r>
      <w:r w:rsidR="002D4988" w:rsidRPr="000507D3">
        <w:t>Lorem ipsum dolor sit amet, consectetuer adipiscing elit. Aenean commodo ligula eget dolor. Aenean massa. Cum sociis natoque penat</w:t>
      </w:r>
      <w:r w:rsidR="002D4988" w:rsidRPr="000507D3">
        <w:t>i</w:t>
      </w:r>
      <w:r w:rsidR="002D4988" w:rsidRPr="000507D3">
        <w:t>bus et magnis dis parturient montes, nascetur ridiculus mus. Donec quam felis, ultricies nec, pellentesque eu, pretium quis, sem. Nulla consequat massa quis enim. Donec pede justo, fri</w:t>
      </w:r>
      <w:r w:rsidR="002D4988" w:rsidRPr="000507D3">
        <w:t>n</w:t>
      </w:r>
      <w:r w:rsidR="002D4988" w:rsidRPr="000507D3">
        <w:t>gilla vel, aliquet nec, vulputate eget, arcu. In enim justo, rhoncus ut, imperdiet a, venenatis v</w:t>
      </w:r>
      <w:r w:rsidR="002D4988" w:rsidRPr="000507D3">
        <w:t>i</w:t>
      </w:r>
      <w:r w:rsidR="002D4988" w:rsidRPr="000507D3">
        <w:t>tae, justo. Nullam dictum felis eu pede mollis pretium. Integer tincidunt. Cras dapibus. Viv</w:t>
      </w:r>
      <w:r w:rsidR="002D4988" w:rsidRPr="000507D3">
        <w:t>a</w:t>
      </w:r>
      <w:r w:rsidR="002D4988" w:rsidRPr="000507D3">
        <w:t>mus elementum semper nisi. Aenean vulputate eleifend tellus. Aenean leo ligula, porttitor eu, consequat vitae, eleifend ac, enim. Aliquam lorem ante, dapibus in, viverra quis, feugiat a, te</w:t>
      </w:r>
      <w:r w:rsidR="002D4988" w:rsidRPr="000507D3">
        <w:t>l</w:t>
      </w:r>
      <w:r w:rsidR="002D4988" w:rsidRPr="000507D3">
        <w:t>lus. Phasellus viverra nulla ut metus varius laoreet. Quisque rutrum. Aenean imperdiet. Etiam ultricies nisi vel augue. Curabitur ullamcorper ultricies nisi. Nam eget dui. Etiam rhoncus. Maecenas tempus, tellus eget condimentum rhoncus, sem quam semper libero, sit amet adipi</w:t>
      </w:r>
      <w:r w:rsidR="002D4988" w:rsidRPr="000507D3">
        <w:t>s</w:t>
      </w:r>
      <w:r w:rsidR="002D4988" w:rsidRPr="000507D3">
        <w:t>cing sem neque sed ipsum. Nam quam nunc, blandit vel, luctus pulvinar, hendrerit id, lorem. Maecenas nec odio et ante tincidunt tempus. Donec vitae sapien ut libero venenatis faucibus. Nullam quis ante. Etiam sit amet orci eget eros faucibus tincidunt. Duis leo. Sed fringilla ma</w:t>
      </w:r>
      <w:r w:rsidR="002D4988" w:rsidRPr="000507D3">
        <w:t>u</w:t>
      </w:r>
      <w:r w:rsidR="002D4988" w:rsidRPr="000507D3">
        <w:t>ris sit amet nibh. Donec sodales sagittis magna. Sed consequat, leo eget bibendum sodales, a</w:t>
      </w:r>
      <w:r w:rsidR="002D4988" w:rsidRPr="000507D3">
        <w:t>u</w:t>
      </w:r>
      <w:r w:rsidR="002D4988" w:rsidRPr="000507D3">
        <w:t>gue velit cursus nunc</w:t>
      </w:r>
      <w:r w:rsidR="002D4988">
        <w:t>.</w:t>
      </w:r>
    </w:p>
    <w:p w14:paraId="1BCDA558" w14:textId="77777777" w:rsidR="002D4988" w:rsidRDefault="002D498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3B4CF424" w14:textId="77777777" w:rsidR="002D4988" w:rsidRDefault="002D498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123ED462" w14:textId="22F2DFBD" w:rsidR="00306342" w:rsidRDefault="002D4988" w:rsidP="002710A9">
      <w:pPr>
        <w:pStyle w:val="Bodytext"/>
      </w:pPr>
      <w:r w:rsidRPr="000507D3">
        <w:t>Lorem ipsum dolor sit amet, consectetuer adipiscing elit. Aenean commodo ligula eget dolor. Aenean massa. Cum sociis natoque penatibus et magnis dis parturient montes, nascetur ridiculus mus. Donec quam felis, ultricies nec, pellentesque eu, pretium quis, sem. Nulla co</w:t>
      </w:r>
      <w:r w:rsidRPr="000507D3">
        <w:t>n</w:t>
      </w:r>
      <w:r w:rsidRPr="000507D3">
        <w:t>sequat massa quis enim. Donec pede justo, fringilla vel, aliquet nec, vulputate eget, arcu. In e</w:t>
      </w:r>
      <w:r w:rsidRPr="000507D3">
        <w:t>n</w:t>
      </w:r>
      <w:r w:rsidRPr="000507D3">
        <w:t>im justo, rhoncus ut, imperdiet a, venenatis vitae, justo. Nullam dictum felis eu pede mollis pretium. Integer tincidunt. Cras dapibus. Vivamus elementum semper nisi. Aenean vulputate eleifend tellus. Aenean leo ligula, porttitor eu, consequat vitae, eleifend ac, enim. Aliquam l</w:t>
      </w:r>
      <w:r w:rsidRPr="000507D3">
        <w:t>o</w:t>
      </w:r>
      <w:r w:rsidRPr="000507D3">
        <w:t>rem ante, dapibus in, viverra quis, feugiat a, tellus. Phasellus viverra nulla ut metus varius laoreet. Quisque rutrum. Aenean imperdiet. Etiam ultricies nisi vel augue. Curabitur u</w:t>
      </w:r>
      <w:r w:rsidRPr="000507D3">
        <w:t>l</w:t>
      </w:r>
      <w:r w:rsidRPr="000507D3">
        <w:t>lamcorper ultricies nisi. Nam eget dui. Etiam rhoncus. Maecenas tempus, tellus eget condime</w:t>
      </w:r>
      <w:r w:rsidRPr="000507D3">
        <w:t>n</w:t>
      </w:r>
      <w:r w:rsidRPr="000507D3">
        <w:t>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w:t>
      </w:r>
      <w:r>
        <w:t>odales, augue velit cursus nunc.</w:t>
      </w:r>
    </w:p>
    <w:p w14:paraId="5A7E0CBB" w14:textId="5BEECB04" w:rsidR="00306342" w:rsidRPr="00D3574F" w:rsidRDefault="00306342" w:rsidP="00530B15">
      <w:pPr>
        <w:pStyle w:val="ComponentTitleendmatter"/>
      </w:pPr>
      <w:r>
        <w:br w:type="page"/>
      </w:r>
      <w:bookmarkStart w:id="9" w:name="_Toc262427499"/>
      <w:r w:rsidRPr="000D056F">
        <w:t>References</w:t>
      </w:r>
      <w:bookmarkEnd w:id="9"/>
    </w:p>
    <w:p w14:paraId="14BD65F6" w14:textId="0E84198E" w:rsidR="00236922" w:rsidRPr="004278AB" w:rsidRDefault="00236922" w:rsidP="002710A9">
      <w:pPr>
        <w:pStyle w:val="Reference"/>
      </w:pPr>
      <w:r w:rsidRPr="00236922">
        <w:t>Canny, J. (1986). A computational approach to edge detection. Pattern Analysis and Machine Intelligence,</w:t>
      </w:r>
      <w:r w:rsidRPr="00FF4444">
        <w:rPr>
          <w:i/>
        </w:rPr>
        <w:t xml:space="preserve"> IEEE Transactions on Pattern Anal</w:t>
      </w:r>
      <w:r w:rsidRPr="00FF4444">
        <w:rPr>
          <w:i/>
        </w:rPr>
        <w:t>y</w:t>
      </w:r>
      <w:r w:rsidRPr="00FF4444">
        <w:rPr>
          <w:i/>
        </w:rPr>
        <w:t>sis and Ma</w:t>
      </w:r>
      <w:r w:rsidR="00FF4444" w:rsidRPr="00FF4444">
        <w:rPr>
          <w:i/>
        </w:rPr>
        <w:t>chine Intelligence</w:t>
      </w:r>
      <w:r w:rsidR="00FF4444">
        <w:t>, (6), 679–</w:t>
      </w:r>
      <w:r w:rsidRPr="00236922">
        <w:t>698.</w:t>
      </w:r>
    </w:p>
    <w:p w14:paraId="2C61F078" w14:textId="16403731" w:rsidR="00091073" w:rsidRDefault="00091073" w:rsidP="002710A9">
      <w:pPr>
        <w:pStyle w:val="Reference"/>
      </w:pPr>
      <w:r>
        <w:t>Einstein, A. (1905). Über die von der molekularkinetischen Theorie der Wärme geforderte Bewegung von in ruhenden Flüssigkeiten suspen</w:t>
      </w:r>
      <w:r>
        <w:t>d</w:t>
      </w:r>
      <w:r>
        <w:t xml:space="preserve">ierten Teilchen. </w:t>
      </w:r>
      <w:r w:rsidRPr="00DE2107">
        <w:rPr>
          <w:i/>
        </w:rPr>
        <w:t>Annalen der physik</w:t>
      </w:r>
      <w:r w:rsidR="00FF4444">
        <w:t>, 322(8), 549–</w:t>
      </w:r>
      <w:r>
        <w:t>560.</w:t>
      </w:r>
    </w:p>
    <w:p w14:paraId="69B4B05B" w14:textId="61168B07" w:rsidR="00695D7A" w:rsidRPr="00DE2107" w:rsidRDefault="00695D7A" w:rsidP="002710A9">
      <w:pPr>
        <w:pStyle w:val="Reference"/>
      </w:pPr>
      <w:r w:rsidRPr="00695D7A">
        <w:t>Oldfield, R. C. (1971). The assessment and analysis of handedness: the E</w:t>
      </w:r>
      <w:r w:rsidRPr="00695D7A">
        <w:t>d</w:t>
      </w:r>
      <w:r w:rsidRPr="00695D7A">
        <w:t xml:space="preserve">inburgh inventory. </w:t>
      </w:r>
      <w:r w:rsidRPr="00695D7A">
        <w:rPr>
          <w:i/>
        </w:rPr>
        <w:t>Neuropsychologia</w:t>
      </w:r>
      <w:r w:rsidR="00E6039C">
        <w:t>, 9(1), 97–</w:t>
      </w:r>
      <w:r w:rsidRPr="00695D7A">
        <w:t>113.</w:t>
      </w:r>
    </w:p>
    <w:p w14:paraId="16C41AAF" w14:textId="77777777" w:rsidR="000827B8" w:rsidRDefault="00E9186E" w:rsidP="000827B8">
      <w:pPr>
        <w:pStyle w:val="Reference"/>
        <w:sectPr w:rsidR="000827B8" w:rsidSect="00616AD2">
          <w:type w:val="continuous"/>
          <w:pgSz w:w="12240" w:h="15840"/>
          <w:pgMar w:top="1440" w:right="1800" w:bottom="1980" w:left="1800" w:header="720" w:footer="1260" w:gutter="0"/>
          <w:cols w:space="720"/>
          <w:formProt w:val="0"/>
          <w:noEndnote/>
        </w:sectPr>
      </w:pPr>
      <w:r w:rsidRPr="00E9186E">
        <w:t>Watson, J. D., &amp; Crick, F. H. (1953). Molecular structure of nucl</w:t>
      </w:r>
      <w:r w:rsidRPr="00E9186E">
        <w:t>e</w:t>
      </w:r>
      <w:r w:rsidRPr="00E9186E">
        <w:t>i</w:t>
      </w:r>
      <w:r>
        <w:t xml:space="preserve">c acids. </w:t>
      </w:r>
      <w:r w:rsidRPr="00E9186E">
        <w:rPr>
          <w:i/>
        </w:rPr>
        <w:t>Nature</w:t>
      </w:r>
      <w:r>
        <w:t>, 171(4356), 737–</w:t>
      </w:r>
      <w:r w:rsidRPr="00E9186E">
        <w:t>738.</w:t>
      </w:r>
    </w:p>
    <w:p w14:paraId="76555A09" w14:textId="07BD3598" w:rsidR="0003376A" w:rsidRDefault="00523417" w:rsidP="000827B8">
      <w:pPr>
        <w:pStyle w:val="Reference"/>
        <w:spacing w:before="2000"/>
        <w:ind w:left="1627" w:right="1886" w:firstLine="173"/>
        <w:jc w:val="center"/>
      </w:pPr>
      <w:r>
        <w:br w:type="page"/>
      </w:r>
      <w:bookmarkStart w:id="10" w:name="_GoBack"/>
      <w:bookmarkEnd w:id="10"/>
      <w:r w:rsidR="000827B8">
        <w:rPr>
          <w:noProof/>
        </w:rPr>
        <w:drawing>
          <wp:inline distT="0" distB="0" distL="0" distR="0" wp14:anchorId="37D110B4" wp14:editId="0B37FD6F">
            <wp:extent cx="2037229" cy="2852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phon.png"/>
                    <pic:cNvPicPr/>
                  </pic:nvPicPr>
                  <pic:blipFill>
                    <a:blip r:embed="rId13">
                      <a:extLst>
                        <a:ext uri="{28A0092B-C50C-407E-A947-70E740481C1C}">
                          <a14:useLocalDpi xmlns:a14="http://schemas.microsoft.com/office/drawing/2010/main" val="0"/>
                        </a:ext>
                      </a:extLst>
                    </a:blip>
                    <a:stretch>
                      <a:fillRect/>
                    </a:stretch>
                  </pic:blipFill>
                  <pic:spPr>
                    <a:xfrm>
                      <a:off x="0" y="0"/>
                      <a:ext cx="2038382" cy="2853736"/>
                    </a:xfrm>
                    <a:prstGeom prst="rect">
                      <a:avLst/>
                    </a:prstGeom>
                  </pic:spPr>
                </pic:pic>
              </a:graphicData>
            </a:graphic>
          </wp:inline>
        </w:drawing>
      </w:r>
    </w:p>
    <w:p w14:paraId="504B9800" w14:textId="7D73C1A4" w:rsidR="00485307" w:rsidRPr="00485307" w:rsidRDefault="00485307" w:rsidP="000827B8">
      <w:pPr>
        <w:keepNext/>
        <w:framePr w:dropCap="drop" w:lines="3" w:wrap="around" w:vAnchor="text" w:hAnchor="text" w:y="-364"/>
        <w:spacing w:before="360" w:line="720" w:lineRule="exact"/>
        <w:ind w:left="2707"/>
        <w:rPr>
          <w:rFonts w:cs="Times"/>
          <w:color w:val="B4393E"/>
          <w:position w:val="-7"/>
          <w:sz w:val="93"/>
          <w:szCs w:val="93"/>
        </w:rPr>
      </w:pPr>
      <w:r w:rsidRPr="00485307">
        <w:rPr>
          <w:rFonts w:cs="Times"/>
          <w:color w:val="B4393E"/>
          <w:position w:val="-7"/>
          <w:sz w:val="93"/>
          <w:szCs w:val="93"/>
        </w:rPr>
        <w:t>T</w:t>
      </w:r>
    </w:p>
    <w:p w14:paraId="203817B9" w14:textId="57C20D97" w:rsidR="002D4988" w:rsidRPr="00F055CA" w:rsidRDefault="00485307" w:rsidP="000827B8">
      <w:pPr>
        <w:pStyle w:val="Colophon"/>
        <w:ind w:left="2700" w:firstLine="7"/>
      </w:pPr>
      <w:r>
        <w:rPr>
          <w:rFonts w:cs="Times"/>
        </w:rPr>
        <w:t>h</w:t>
      </w:r>
      <w:r w:rsidR="003F2B40" w:rsidRPr="003F2B40">
        <w:rPr>
          <w:rFonts w:cs="Times"/>
        </w:rPr>
        <w:t>is dissertation was typ</w:t>
      </w:r>
      <w:r w:rsidR="003F2B40" w:rsidRPr="003F2B40">
        <w:rPr>
          <w:rFonts w:cs="Times"/>
        </w:rPr>
        <w:t>e</w:t>
      </w:r>
      <w:r w:rsidR="003F2B40" w:rsidRPr="003F2B40">
        <w:rPr>
          <w:rFonts w:cs="Times"/>
        </w:rPr>
        <w:t xml:space="preserve">set with Microsoft Word. </w:t>
      </w:r>
      <w:r w:rsidR="003F2B40" w:rsidRPr="003F2B40">
        <w:t xml:space="preserve">The body text is set in 11 point </w:t>
      </w:r>
      <w:r w:rsidR="00C37860">
        <w:t>Egenolff–</w:t>
      </w:r>
      <w:r w:rsidR="003F2B40" w:rsidRPr="003F2B40">
        <w:t xml:space="preserve">Berner Garamond, a revival of Claude </w:t>
      </w:r>
      <w:r w:rsidR="003F2B40" w:rsidRPr="00624BCE">
        <w:t>Garamont's</w:t>
      </w:r>
      <w:r w:rsidR="003F2B40" w:rsidRPr="003F2B40">
        <w:t xml:space="preserve"> h</w:t>
      </w:r>
      <w:r w:rsidR="003F2B40" w:rsidRPr="003F2B40">
        <w:t>u</w:t>
      </w:r>
      <w:r w:rsidR="003F2B40" w:rsidRPr="003F2B40">
        <w:t>manist typeface. The above illustr</w:t>
      </w:r>
      <w:r w:rsidR="003F2B40" w:rsidRPr="003F2B40">
        <w:t>a</w:t>
      </w:r>
      <w:r w:rsidR="001E6EF5">
        <w:t>tion, “</w:t>
      </w:r>
      <w:r w:rsidR="003F2B40" w:rsidRPr="003F2B40">
        <w:t>Science Experi</w:t>
      </w:r>
      <w:r w:rsidR="003F2B40">
        <w:t>ment 02”</w:t>
      </w:r>
      <w:r w:rsidR="003F2B40" w:rsidRPr="003F2B40">
        <w:t>, was created by Ben Schlitter and r</w:t>
      </w:r>
      <w:r w:rsidR="003F2B40" w:rsidRPr="003F2B40">
        <w:t>e</w:t>
      </w:r>
      <w:r w:rsidR="003F2B40" w:rsidRPr="003F2B40">
        <w:t xml:space="preserve">leased under </w:t>
      </w:r>
      <w:hyperlink r:id="rId14" w:history="1">
        <w:r w:rsidR="003F2B40" w:rsidRPr="003F2B40">
          <w:rPr>
            <w:rStyle w:val="Hyperlink"/>
            <w:color w:val="365F91" w:themeColor="accent1" w:themeShade="BF"/>
            <w:u w:val="none"/>
          </w:rPr>
          <w:t>cc by-nc-nd 3.0</w:t>
        </w:r>
      </w:hyperlink>
      <w:r w:rsidR="003F2B40" w:rsidRPr="003F2B40">
        <w:t>.</w:t>
      </w:r>
      <w:r w:rsidR="00147134">
        <w:t xml:space="preserve"> </w:t>
      </w:r>
      <w:r w:rsidR="00147134" w:rsidRPr="00147134">
        <w:t>A template that can be used to format a disser</w:t>
      </w:r>
      <w:r w:rsidR="00147134">
        <w:t>t</w:t>
      </w:r>
      <w:r w:rsidR="00147134">
        <w:t>a</w:t>
      </w:r>
      <w:r w:rsidR="00147134">
        <w:t xml:space="preserve">tion </w:t>
      </w:r>
      <w:r w:rsidR="00147134" w:rsidRPr="00B84F01">
        <w:t xml:space="preserve">with this look </w:t>
      </w:r>
      <w:r w:rsidR="00147134" w:rsidRPr="00F42E73">
        <w:rPr>
          <w:i/>
        </w:rPr>
        <w:t>&amp;</w:t>
      </w:r>
      <w:r w:rsidR="00147134" w:rsidRPr="00B84F01">
        <w:t xml:space="preserve"> feel is avai</w:t>
      </w:r>
      <w:r w:rsidR="00147134" w:rsidRPr="00B84F01">
        <w:t>l</w:t>
      </w:r>
      <w:r w:rsidR="00147134" w:rsidRPr="00B84F01">
        <w:t xml:space="preserve">able at </w:t>
      </w:r>
      <w:hyperlink r:id="rId15" w:history="1">
        <w:r w:rsidR="00147134" w:rsidRPr="00B84F01">
          <w:rPr>
            <w:rStyle w:val="Hyperlink"/>
            <w:color w:val="365F91" w:themeColor="accent1" w:themeShade="BF"/>
            <w:u w:val="none"/>
          </w:rPr>
          <w:t>http://dissertate.io/</w:t>
        </w:r>
      </w:hyperlink>
      <w:r w:rsidR="008D340A" w:rsidRPr="00B84F01">
        <w:t>.</w:t>
      </w:r>
      <w:r w:rsidR="00F8118B">
        <w:t xml:space="preserve"> </w:t>
      </w:r>
    </w:p>
    <w:p w14:paraId="5EF64C13" w14:textId="77777777" w:rsidR="000507D3" w:rsidRDefault="000507D3" w:rsidP="0095365C">
      <w:pPr>
        <w:spacing w:line="420" w:lineRule="auto"/>
        <w:ind w:firstLine="360"/>
      </w:pPr>
    </w:p>
    <w:p w14:paraId="3031EDB0" w14:textId="7461CDBD" w:rsidR="002D4988" w:rsidRPr="00E123BF" w:rsidRDefault="002D4988" w:rsidP="000827B8">
      <w:pPr>
        <w:spacing w:line="420" w:lineRule="auto"/>
        <w:ind w:firstLine="360"/>
        <w:jc w:val="center"/>
      </w:pPr>
    </w:p>
    <w:sectPr w:rsidR="002D4988" w:rsidRPr="00E123BF" w:rsidSect="00616AD2">
      <w:type w:val="continuous"/>
      <w:pgSz w:w="12240" w:h="15840"/>
      <w:pgMar w:top="1440" w:right="1800" w:bottom="1980" w:left="1800" w:header="720" w:footer="1260" w:gutter="0"/>
      <w:cols w:space="720"/>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5EBE9" w14:textId="77777777" w:rsidR="00C57B67" w:rsidRDefault="00C57B67" w:rsidP="004000AA">
      <w:r>
        <w:separator/>
      </w:r>
    </w:p>
    <w:p w14:paraId="53E54B10" w14:textId="77777777" w:rsidR="00C57B67" w:rsidRDefault="00C57B67"/>
    <w:p w14:paraId="629DCDDD" w14:textId="77777777" w:rsidR="00C57B67" w:rsidRDefault="00C57B67" w:rsidP="002C3D3F"/>
    <w:p w14:paraId="7AA89B1A" w14:textId="77777777" w:rsidR="00C57B67" w:rsidRDefault="00C57B67"/>
    <w:p w14:paraId="33962572" w14:textId="77777777" w:rsidR="00C57B67" w:rsidRDefault="00C57B67" w:rsidP="008932BC"/>
    <w:p w14:paraId="72A405DC" w14:textId="77777777" w:rsidR="00C57B67" w:rsidRDefault="00C57B67"/>
    <w:p w14:paraId="13A06D9F" w14:textId="77777777" w:rsidR="00C57B67" w:rsidRDefault="00C57B67"/>
  </w:endnote>
  <w:endnote w:type="continuationSeparator" w:id="0">
    <w:p w14:paraId="6915A205" w14:textId="77777777" w:rsidR="00C57B67" w:rsidRDefault="00C57B67" w:rsidP="004000AA">
      <w:r>
        <w:continuationSeparator/>
      </w:r>
    </w:p>
    <w:p w14:paraId="645AD2CB" w14:textId="77777777" w:rsidR="00C57B67" w:rsidRDefault="00C57B67"/>
    <w:p w14:paraId="4350DAC2" w14:textId="77777777" w:rsidR="00C57B67" w:rsidRDefault="00C57B67" w:rsidP="002C3D3F"/>
    <w:p w14:paraId="3FB7CB02" w14:textId="77777777" w:rsidR="00C57B67" w:rsidRDefault="00C57B67"/>
    <w:p w14:paraId="10BF75D3" w14:textId="77777777" w:rsidR="00C57B67" w:rsidRDefault="00C57B67" w:rsidP="008932BC"/>
    <w:p w14:paraId="0ACA8E32" w14:textId="77777777" w:rsidR="00C57B67" w:rsidRDefault="00C57B67"/>
    <w:p w14:paraId="0327A8A4" w14:textId="77777777" w:rsidR="00C57B67" w:rsidRDefault="00C57B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EB Garamond 12 Regular">
    <w:panose1 w:val="02020502060206020403"/>
    <w:charset w:val="00"/>
    <w:family w:val="auto"/>
    <w:pitch w:val="variable"/>
    <w:sig w:usb0="E00002FF" w:usb1="5201E4F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EB Garamond 12 SC Regular">
    <w:panose1 w:val="02020502060206020403"/>
    <w:charset w:val="00"/>
    <w:family w:val="auto"/>
    <w:pitch w:val="variable"/>
    <w:sig w:usb0="E00002FF" w:usb1="500064DB" w:usb2="00000000" w:usb3="00000000" w:csb0="0000009F" w:csb1="00000000"/>
  </w:font>
  <w:font w:name="Palatino">
    <w:panose1 w:val="00000000000000000000"/>
    <w:charset w:val="00"/>
    <w:family w:val="auto"/>
    <w:pitch w:val="variable"/>
    <w:sig w:usb0="A00002FF" w:usb1="7800205A" w:usb2="14600000" w:usb3="00000000" w:csb0="00000193"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EB Garamond 08 Regular">
    <w:panose1 w:val="02020502060206020404"/>
    <w:charset w:val="00"/>
    <w:family w:val="auto"/>
    <w:pitch w:val="variable"/>
    <w:sig w:usb0="800000A7" w:usb1="5000004A" w:usb2="00000000" w:usb3="00000000" w:csb0="00000111"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7FE75" w14:textId="77777777" w:rsidR="00C57B67" w:rsidRDefault="00C57B67" w:rsidP="00A907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56C31F" w14:textId="77777777" w:rsidR="00C57B67" w:rsidRDefault="00C57B67" w:rsidP="001B32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8EDE8" w14:textId="77777777" w:rsidR="00C57B67" w:rsidRPr="0042466A" w:rsidRDefault="00C57B67" w:rsidP="00A90788">
    <w:pPr>
      <w:pStyle w:val="Footer"/>
      <w:framePr w:wrap="around" w:vAnchor="text" w:hAnchor="margin" w:xAlign="center" w:y="1"/>
      <w:rPr>
        <w:rStyle w:val="PageNumber"/>
        <w:rFonts w:ascii="EB Garamond 08 Regular" w:hAnsi="EB Garamond 08 Regular"/>
      </w:rPr>
    </w:pPr>
    <w:r w:rsidRPr="0042466A">
      <w:rPr>
        <w:rStyle w:val="PageNumber"/>
        <w:rFonts w:ascii="EB Garamond 08 Regular" w:hAnsi="EB Garamond 08 Regular"/>
      </w:rPr>
      <w:fldChar w:fldCharType="begin"/>
    </w:r>
    <w:r w:rsidRPr="0042466A">
      <w:rPr>
        <w:rStyle w:val="PageNumber"/>
        <w:rFonts w:ascii="EB Garamond 08 Regular" w:hAnsi="EB Garamond 08 Regular"/>
      </w:rPr>
      <w:instrText xml:space="preserve">PAGE  </w:instrText>
    </w:r>
    <w:r w:rsidRPr="0042466A">
      <w:rPr>
        <w:rStyle w:val="PageNumber"/>
        <w:rFonts w:ascii="EB Garamond 08 Regular" w:hAnsi="EB Garamond 08 Regular"/>
      </w:rPr>
      <w:fldChar w:fldCharType="separate"/>
    </w:r>
    <w:r w:rsidR="000827B8">
      <w:rPr>
        <w:rStyle w:val="PageNumber"/>
        <w:rFonts w:ascii="EB Garamond 08 Regular" w:hAnsi="EB Garamond 08 Regular"/>
        <w:noProof/>
      </w:rPr>
      <w:t>33</w:t>
    </w:r>
    <w:r w:rsidRPr="0042466A">
      <w:rPr>
        <w:rStyle w:val="PageNumber"/>
        <w:rFonts w:ascii="EB Garamond 08 Regular" w:hAnsi="EB Garamond 08 Regular"/>
      </w:rPr>
      <w:fldChar w:fldCharType="end"/>
    </w:r>
  </w:p>
  <w:p w14:paraId="23C94A12" w14:textId="77777777" w:rsidR="00C57B67" w:rsidRDefault="00C57B67" w:rsidP="00484B3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D08C5" w14:textId="5416B784" w:rsidR="00C57B67" w:rsidRDefault="00C57B67">
      <w:r>
        <w:separator/>
      </w:r>
    </w:p>
    <w:p w14:paraId="3C7F5EF5" w14:textId="77777777" w:rsidR="00C57B67" w:rsidRDefault="00C57B67"/>
  </w:footnote>
  <w:footnote w:type="continuationSeparator" w:id="0">
    <w:p w14:paraId="5987FF51" w14:textId="77777777" w:rsidR="00C57B67" w:rsidRDefault="00C57B67" w:rsidP="004000AA">
      <w:r>
        <w:continuationSeparator/>
      </w:r>
    </w:p>
    <w:p w14:paraId="144856E3" w14:textId="77777777" w:rsidR="00C57B67" w:rsidRDefault="00C57B67"/>
    <w:p w14:paraId="57F921E8" w14:textId="77777777" w:rsidR="00C57B67" w:rsidRDefault="00C57B67" w:rsidP="002C3D3F"/>
    <w:p w14:paraId="0C3A8FFB" w14:textId="77777777" w:rsidR="00C57B67" w:rsidRDefault="00C57B67"/>
    <w:p w14:paraId="40A08924" w14:textId="77777777" w:rsidR="00C57B67" w:rsidRDefault="00C57B67" w:rsidP="008932BC"/>
    <w:p w14:paraId="14EC2BC7" w14:textId="77777777" w:rsidR="00C57B67" w:rsidRDefault="00C57B67"/>
    <w:p w14:paraId="76106CB5" w14:textId="77777777" w:rsidR="00C57B67" w:rsidRDefault="00C57B67"/>
  </w:footnote>
  <w:footnote w:id="1">
    <w:p w14:paraId="791B540A" w14:textId="2E4681F7" w:rsidR="00C57B67" w:rsidRDefault="00C57B67" w:rsidP="003E6BEF">
      <w:pPr>
        <w:pStyle w:val="FootnoteText"/>
      </w:pPr>
      <w:r>
        <w:rPr>
          <w:rStyle w:val="FootnoteReference"/>
        </w:rPr>
        <w:footnoteRef/>
      </w:r>
      <w:r>
        <w:t xml:space="preserve"> This is the first footnote. </w:t>
      </w:r>
      <w:r w:rsidRPr="000507D3">
        <w:t>Quisque rutrum. Aenean imperdiet. Etiam ultricies nisi vel augue. Curabitur u</w:t>
      </w:r>
      <w:r w:rsidRPr="000507D3">
        <w:t>l</w:t>
      </w:r>
      <w:r>
        <w:t>lamcorper ultricies nisi</w:t>
      </w:r>
      <w:r w:rsidRPr="000507D3">
        <w:t>. Donec vitae sapien ut libero venenatis faucibus.</w:t>
      </w:r>
    </w:p>
  </w:footnote>
  <w:footnote w:id="2">
    <w:p w14:paraId="3C1F9ABA" w14:textId="739931C0" w:rsidR="00C57B67" w:rsidRPr="003E6BEF" w:rsidRDefault="00C57B67" w:rsidP="003E6BEF">
      <w:pPr>
        <w:pStyle w:val="FootnoteText"/>
      </w:pPr>
      <w:r w:rsidRPr="003E6BEF">
        <w:rPr>
          <w:rStyle w:val="FootnoteReference"/>
          <w:vertAlign w:val="baseline"/>
        </w:rPr>
        <w:footnoteRef/>
      </w:r>
      <w:r w:rsidRPr="003E6BEF">
        <w:t xml:space="preserve"> Aenean massa. Cum sociis natoque penatibus et magnis dis parturient montes, nascetur ridiculus mus. Donec quam felis, ultricies nec, pellentesque eu, pretium quis, sem. Nulla consequat massa quis enim. Donec pede justo, fringilla vel, aliquet nec, vulputate eget, arcu.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D06D5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A86894"/>
    <w:lvl w:ilvl="0">
      <w:start w:val="1"/>
      <w:numFmt w:val="decimal"/>
      <w:lvlText w:val="%1."/>
      <w:lvlJc w:val="left"/>
      <w:pPr>
        <w:tabs>
          <w:tab w:val="num" w:pos="1800"/>
        </w:tabs>
        <w:ind w:left="1800" w:hanging="360"/>
      </w:pPr>
    </w:lvl>
  </w:abstractNum>
  <w:abstractNum w:abstractNumId="2">
    <w:nsid w:val="FFFFFF7D"/>
    <w:multiLevelType w:val="singleLevel"/>
    <w:tmpl w:val="4F34CD68"/>
    <w:lvl w:ilvl="0">
      <w:start w:val="1"/>
      <w:numFmt w:val="decimal"/>
      <w:lvlText w:val="%1."/>
      <w:lvlJc w:val="left"/>
      <w:pPr>
        <w:tabs>
          <w:tab w:val="num" w:pos="1440"/>
        </w:tabs>
        <w:ind w:left="1440" w:hanging="360"/>
      </w:pPr>
    </w:lvl>
  </w:abstractNum>
  <w:abstractNum w:abstractNumId="3">
    <w:nsid w:val="FFFFFF7E"/>
    <w:multiLevelType w:val="singleLevel"/>
    <w:tmpl w:val="6494E43C"/>
    <w:lvl w:ilvl="0">
      <w:start w:val="1"/>
      <w:numFmt w:val="decimal"/>
      <w:lvlText w:val="%1."/>
      <w:lvlJc w:val="left"/>
      <w:pPr>
        <w:tabs>
          <w:tab w:val="num" w:pos="1080"/>
        </w:tabs>
        <w:ind w:left="1080" w:hanging="360"/>
      </w:pPr>
    </w:lvl>
  </w:abstractNum>
  <w:abstractNum w:abstractNumId="4">
    <w:nsid w:val="FFFFFF7F"/>
    <w:multiLevelType w:val="singleLevel"/>
    <w:tmpl w:val="6192A48E"/>
    <w:lvl w:ilvl="0">
      <w:start w:val="1"/>
      <w:numFmt w:val="decimal"/>
      <w:lvlText w:val="%1."/>
      <w:lvlJc w:val="left"/>
      <w:pPr>
        <w:tabs>
          <w:tab w:val="num" w:pos="720"/>
        </w:tabs>
        <w:ind w:left="720" w:hanging="360"/>
      </w:pPr>
    </w:lvl>
  </w:abstractNum>
  <w:abstractNum w:abstractNumId="5">
    <w:nsid w:val="FFFFFF80"/>
    <w:multiLevelType w:val="singleLevel"/>
    <w:tmpl w:val="25CC4C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904046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05816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9490B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0EED89C"/>
    <w:lvl w:ilvl="0">
      <w:start w:val="1"/>
      <w:numFmt w:val="decimal"/>
      <w:lvlText w:val="%1."/>
      <w:lvlJc w:val="left"/>
      <w:pPr>
        <w:tabs>
          <w:tab w:val="num" w:pos="360"/>
        </w:tabs>
        <w:ind w:left="360" w:hanging="360"/>
      </w:pPr>
    </w:lvl>
  </w:abstractNum>
  <w:abstractNum w:abstractNumId="10">
    <w:nsid w:val="FFFFFF89"/>
    <w:multiLevelType w:val="singleLevel"/>
    <w:tmpl w:val="EB746BD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ctiveWritingStyle w:appName="MSWord" w:lang="en-US" w:vendorID="64" w:dllVersion="131078" w:nlCheck="1" w:checkStyle="1"/>
  <w:attachedTemplate r:id="rId1"/>
  <w:defaultTabStop w:val="720"/>
  <w:autoHyphenation/>
  <w:hyphenationZone w:val="144"/>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DCF"/>
    <w:rsid w:val="00004881"/>
    <w:rsid w:val="00006592"/>
    <w:rsid w:val="00022977"/>
    <w:rsid w:val="00024593"/>
    <w:rsid w:val="0003376A"/>
    <w:rsid w:val="00037F26"/>
    <w:rsid w:val="00041A13"/>
    <w:rsid w:val="00047C04"/>
    <w:rsid w:val="000507D3"/>
    <w:rsid w:val="00051413"/>
    <w:rsid w:val="00054F61"/>
    <w:rsid w:val="00062FC7"/>
    <w:rsid w:val="0006404F"/>
    <w:rsid w:val="00065157"/>
    <w:rsid w:val="0006768D"/>
    <w:rsid w:val="000827B8"/>
    <w:rsid w:val="0008290A"/>
    <w:rsid w:val="000874A2"/>
    <w:rsid w:val="00087909"/>
    <w:rsid w:val="00091073"/>
    <w:rsid w:val="00092879"/>
    <w:rsid w:val="000928EF"/>
    <w:rsid w:val="000944AA"/>
    <w:rsid w:val="00097272"/>
    <w:rsid w:val="00097A6D"/>
    <w:rsid w:val="000A265D"/>
    <w:rsid w:val="000A34CD"/>
    <w:rsid w:val="000A4E2F"/>
    <w:rsid w:val="000A55F9"/>
    <w:rsid w:val="000B2384"/>
    <w:rsid w:val="000B49A3"/>
    <w:rsid w:val="000B6DD7"/>
    <w:rsid w:val="000B728E"/>
    <w:rsid w:val="000C650D"/>
    <w:rsid w:val="000C6FA9"/>
    <w:rsid w:val="000D056F"/>
    <w:rsid w:val="000D308D"/>
    <w:rsid w:val="000E0B86"/>
    <w:rsid w:val="000E1E84"/>
    <w:rsid w:val="000E20F0"/>
    <w:rsid w:val="000E75F8"/>
    <w:rsid w:val="000E7B45"/>
    <w:rsid w:val="001020F8"/>
    <w:rsid w:val="001035B4"/>
    <w:rsid w:val="00103FE4"/>
    <w:rsid w:val="00104C86"/>
    <w:rsid w:val="00106C0E"/>
    <w:rsid w:val="00110314"/>
    <w:rsid w:val="00110EF2"/>
    <w:rsid w:val="00117839"/>
    <w:rsid w:val="00123D26"/>
    <w:rsid w:val="001268D2"/>
    <w:rsid w:val="00135684"/>
    <w:rsid w:val="001429F9"/>
    <w:rsid w:val="00147134"/>
    <w:rsid w:val="00150DA6"/>
    <w:rsid w:val="00152DB3"/>
    <w:rsid w:val="001709B9"/>
    <w:rsid w:val="001770C3"/>
    <w:rsid w:val="001A4D78"/>
    <w:rsid w:val="001B171D"/>
    <w:rsid w:val="001B32B1"/>
    <w:rsid w:val="001E1C74"/>
    <w:rsid w:val="001E1E20"/>
    <w:rsid w:val="001E3DA0"/>
    <w:rsid w:val="001E64C2"/>
    <w:rsid w:val="001E6EF5"/>
    <w:rsid w:val="001E7626"/>
    <w:rsid w:val="001F4308"/>
    <w:rsid w:val="0020123C"/>
    <w:rsid w:val="00204752"/>
    <w:rsid w:val="0021249C"/>
    <w:rsid w:val="00214638"/>
    <w:rsid w:val="0023282E"/>
    <w:rsid w:val="002341AF"/>
    <w:rsid w:val="002350A9"/>
    <w:rsid w:val="00236922"/>
    <w:rsid w:val="0024092D"/>
    <w:rsid w:val="00251884"/>
    <w:rsid w:val="00257912"/>
    <w:rsid w:val="002605F2"/>
    <w:rsid w:val="0026268D"/>
    <w:rsid w:val="0026620F"/>
    <w:rsid w:val="002710A9"/>
    <w:rsid w:val="00271730"/>
    <w:rsid w:val="00274FBB"/>
    <w:rsid w:val="00276787"/>
    <w:rsid w:val="00280862"/>
    <w:rsid w:val="00286F6D"/>
    <w:rsid w:val="002915EA"/>
    <w:rsid w:val="00294C11"/>
    <w:rsid w:val="00295BBB"/>
    <w:rsid w:val="002A0488"/>
    <w:rsid w:val="002A0DF0"/>
    <w:rsid w:val="002A2F33"/>
    <w:rsid w:val="002A615E"/>
    <w:rsid w:val="002B2DA3"/>
    <w:rsid w:val="002B65DF"/>
    <w:rsid w:val="002C22E0"/>
    <w:rsid w:val="002C3D3F"/>
    <w:rsid w:val="002D2DC6"/>
    <w:rsid w:val="002D32D1"/>
    <w:rsid w:val="002D4988"/>
    <w:rsid w:val="002D5C58"/>
    <w:rsid w:val="002E06C1"/>
    <w:rsid w:val="002E092A"/>
    <w:rsid w:val="002E1F35"/>
    <w:rsid w:val="002E2A53"/>
    <w:rsid w:val="002E68A2"/>
    <w:rsid w:val="002F4E97"/>
    <w:rsid w:val="002F5110"/>
    <w:rsid w:val="0030066F"/>
    <w:rsid w:val="0030628D"/>
    <w:rsid w:val="00306342"/>
    <w:rsid w:val="00315C4B"/>
    <w:rsid w:val="00316052"/>
    <w:rsid w:val="003175BC"/>
    <w:rsid w:val="003239EE"/>
    <w:rsid w:val="00331567"/>
    <w:rsid w:val="00336143"/>
    <w:rsid w:val="00342F80"/>
    <w:rsid w:val="0034425E"/>
    <w:rsid w:val="00346F7B"/>
    <w:rsid w:val="00350E3C"/>
    <w:rsid w:val="00354B3C"/>
    <w:rsid w:val="003561CF"/>
    <w:rsid w:val="003623E2"/>
    <w:rsid w:val="0036276D"/>
    <w:rsid w:val="003743E4"/>
    <w:rsid w:val="003761BB"/>
    <w:rsid w:val="0039520F"/>
    <w:rsid w:val="003A5AAA"/>
    <w:rsid w:val="003B1EF1"/>
    <w:rsid w:val="003B2F90"/>
    <w:rsid w:val="003B573B"/>
    <w:rsid w:val="003C717C"/>
    <w:rsid w:val="003E42FE"/>
    <w:rsid w:val="003E6BEF"/>
    <w:rsid w:val="003E71F0"/>
    <w:rsid w:val="003F1FD7"/>
    <w:rsid w:val="003F2B40"/>
    <w:rsid w:val="003F3C91"/>
    <w:rsid w:val="004000AA"/>
    <w:rsid w:val="0040225A"/>
    <w:rsid w:val="0042466A"/>
    <w:rsid w:val="0042569A"/>
    <w:rsid w:val="00426583"/>
    <w:rsid w:val="004278AB"/>
    <w:rsid w:val="00427901"/>
    <w:rsid w:val="004343DA"/>
    <w:rsid w:val="00434B9A"/>
    <w:rsid w:val="004507BA"/>
    <w:rsid w:val="00451677"/>
    <w:rsid w:val="00454830"/>
    <w:rsid w:val="00456678"/>
    <w:rsid w:val="0045671D"/>
    <w:rsid w:val="00463944"/>
    <w:rsid w:val="004720E6"/>
    <w:rsid w:val="00480C3B"/>
    <w:rsid w:val="00482885"/>
    <w:rsid w:val="00482AF4"/>
    <w:rsid w:val="00484B38"/>
    <w:rsid w:val="00485307"/>
    <w:rsid w:val="00486B5D"/>
    <w:rsid w:val="00486BC2"/>
    <w:rsid w:val="00487840"/>
    <w:rsid w:val="00487DCF"/>
    <w:rsid w:val="004928D3"/>
    <w:rsid w:val="004A27A9"/>
    <w:rsid w:val="004A586F"/>
    <w:rsid w:val="004B3060"/>
    <w:rsid w:val="004C07A0"/>
    <w:rsid w:val="004C0EF9"/>
    <w:rsid w:val="004C4B57"/>
    <w:rsid w:val="004D4ABF"/>
    <w:rsid w:val="004D5AE6"/>
    <w:rsid w:val="004D5C23"/>
    <w:rsid w:val="004D74B2"/>
    <w:rsid w:val="004E3F16"/>
    <w:rsid w:val="004E6E11"/>
    <w:rsid w:val="004F0F32"/>
    <w:rsid w:val="004F32BF"/>
    <w:rsid w:val="004F547D"/>
    <w:rsid w:val="004F58A1"/>
    <w:rsid w:val="004F7958"/>
    <w:rsid w:val="00514402"/>
    <w:rsid w:val="00520141"/>
    <w:rsid w:val="00523417"/>
    <w:rsid w:val="00530B15"/>
    <w:rsid w:val="0053281C"/>
    <w:rsid w:val="00536242"/>
    <w:rsid w:val="0053775F"/>
    <w:rsid w:val="005440CE"/>
    <w:rsid w:val="005459F7"/>
    <w:rsid w:val="005536CE"/>
    <w:rsid w:val="00572039"/>
    <w:rsid w:val="00581195"/>
    <w:rsid w:val="00584F18"/>
    <w:rsid w:val="005A23FF"/>
    <w:rsid w:val="005A253E"/>
    <w:rsid w:val="005C00D9"/>
    <w:rsid w:val="005C26AF"/>
    <w:rsid w:val="005C5D07"/>
    <w:rsid w:val="005C7D32"/>
    <w:rsid w:val="005D2991"/>
    <w:rsid w:val="005D4C54"/>
    <w:rsid w:val="005D5B50"/>
    <w:rsid w:val="005D649B"/>
    <w:rsid w:val="005E29D8"/>
    <w:rsid w:val="005E677D"/>
    <w:rsid w:val="005E719D"/>
    <w:rsid w:val="005F65AA"/>
    <w:rsid w:val="00600888"/>
    <w:rsid w:val="006100E2"/>
    <w:rsid w:val="00616AD2"/>
    <w:rsid w:val="00617305"/>
    <w:rsid w:val="00624BCE"/>
    <w:rsid w:val="006309E7"/>
    <w:rsid w:val="006339D7"/>
    <w:rsid w:val="00637169"/>
    <w:rsid w:val="0064016C"/>
    <w:rsid w:val="00646516"/>
    <w:rsid w:val="006500F5"/>
    <w:rsid w:val="00650BC3"/>
    <w:rsid w:val="00653C1C"/>
    <w:rsid w:val="00653DCA"/>
    <w:rsid w:val="00653E17"/>
    <w:rsid w:val="006614BB"/>
    <w:rsid w:val="00662A94"/>
    <w:rsid w:val="00665872"/>
    <w:rsid w:val="00676036"/>
    <w:rsid w:val="00681EC6"/>
    <w:rsid w:val="006845E5"/>
    <w:rsid w:val="0069338E"/>
    <w:rsid w:val="00694174"/>
    <w:rsid w:val="00695D7A"/>
    <w:rsid w:val="006A040B"/>
    <w:rsid w:val="006A1CFA"/>
    <w:rsid w:val="006A70C6"/>
    <w:rsid w:val="006B12C9"/>
    <w:rsid w:val="006B2DA4"/>
    <w:rsid w:val="006B5305"/>
    <w:rsid w:val="006D0C20"/>
    <w:rsid w:val="006D0E63"/>
    <w:rsid w:val="006D75DA"/>
    <w:rsid w:val="006E1599"/>
    <w:rsid w:val="006E5929"/>
    <w:rsid w:val="006E59A3"/>
    <w:rsid w:val="006E6B21"/>
    <w:rsid w:val="006E7204"/>
    <w:rsid w:val="006F1435"/>
    <w:rsid w:val="006F4F45"/>
    <w:rsid w:val="00707C48"/>
    <w:rsid w:val="0071333C"/>
    <w:rsid w:val="00716532"/>
    <w:rsid w:val="0072612A"/>
    <w:rsid w:val="00726737"/>
    <w:rsid w:val="00730B07"/>
    <w:rsid w:val="00752BFD"/>
    <w:rsid w:val="007544D6"/>
    <w:rsid w:val="007707CC"/>
    <w:rsid w:val="00775A49"/>
    <w:rsid w:val="007817BE"/>
    <w:rsid w:val="00793D2B"/>
    <w:rsid w:val="00794FE1"/>
    <w:rsid w:val="007960BF"/>
    <w:rsid w:val="007971A0"/>
    <w:rsid w:val="007A234A"/>
    <w:rsid w:val="007B3E41"/>
    <w:rsid w:val="007C51A3"/>
    <w:rsid w:val="007C5BDA"/>
    <w:rsid w:val="007C65B4"/>
    <w:rsid w:val="007C7D51"/>
    <w:rsid w:val="007D278E"/>
    <w:rsid w:val="007D41B7"/>
    <w:rsid w:val="007D6188"/>
    <w:rsid w:val="007E3FB9"/>
    <w:rsid w:val="007F19AC"/>
    <w:rsid w:val="007F68CC"/>
    <w:rsid w:val="007F6E1E"/>
    <w:rsid w:val="0080686F"/>
    <w:rsid w:val="00812D30"/>
    <w:rsid w:val="0082129F"/>
    <w:rsid w:val="00822EB4"/>
    <w:rsid w:val="00824488"/>
    <w:rsid w:val="00824B28"/>
    <w:rsid w:val="0083301A"/>
    <w:rsid w:val="00835169"/>
    <w:rsid w:val="0083554A"/>
    <w:rsid w:val="00835A9E"/>
    <w:rsid w:val="008417D2"/>
    <w:rsid w:val="00843EA2"/>
    <w:rsid w:val="0084556E"/>
    <w:rsid w:val="00854458"/>
    <w:rsid w:val="00862340"/>
    <w:rsid w:val="00876B12"/>
    <w:rsid w:val="00892A0D"/>
    <w:rsid w:val="008932BC"/>
    <w:rsid w:val="00896D97"/>
    <w:rsid w:val="008A5188"/>
    <w:rsid w:val="008C08FF"/>
    <w:rsid w:val="008C598C"/>
    <w:rsid w:val="008C6D28"/>
    <w:rsid w:val="008D340A"/>
    <w:rsid w:val="008D5FEC"/>
    <w:rsid w:val="008F166C"/>
    <w:rsid w:val="008F236A"/>
    <w:rsid w:val="008F7180"/>
    <w:rsid w:val="00906C13"/>
    <w:rsid w:val="00913613"/>
    <w:rsid w:val="00913A71"/>
    <w:rsid w:val="00914F99"/>
    <w:rsid w:val="00921F29"/>
    <w:rsid w:val="009222C4"/>
    <w:rsid w:val="00925F0F"/>
    <w:rsid w:val="0092671A"/>
    <w:rsid w:val="00926F5D"/>
    <w:rsid w:val="0093426C"/>
    <w:rsid w:val="0093657A"/>
    <w:rsid w:val="00936708"/>
    <w:rsid w:val="009441E6"/>
    <w:rsid w:val="00944BD5"/>
    <w:rsid w:val="00945AF1"/>
    <w:rsid w:val="0095134D"/>
    <w:rsid w:val="0095365C"/>
    <w:rsid w:val="00980E96"/>
    <w:rsid w:val="009864E4"/>
    <w:rsid w:val="00995264"/>
    <w:rsid w:val="009A5416"/>
    <w:rsid w:val="009B0D27"/>
    <w:rsid w:val="009B1E10"/>
    <w:rsid w:val="009B24DD"/>
    <w:rsid w:val="009B2AB6"/>
    <w:rsid w:val="009C084E"/>
    <w:rsid w:val="009D2EA9"/>
    <w:rsid w:val="009E16CD"/>
    <w:rsid w:val="009E6A75"/>
    <w:rsid w:val="009F6F1F"/>
    <w:rsid w:val="00A04957"/>
    <w:rsid w:val="00A129F2"/>
    <w:rsid w:val="00A142DC"/>
    <w:rsid w:val="00A16A8E"/>
    <w:rsid w:val="00A24DFE"/>
    <w:rsid w:val="00A27E83"/>
    <w:rsid w:val="00A3112B"/>
    <w:rsid w:val="00A35C14"/>
    <w:rsid w:val="00A36CAB"/>
    <w:rsid w:val="00A40704"/>
    <w:rsid w:val="00A41A09"/>
    <w:rsid w:val="00A534FA"/>
    <w:rsid w:val="00A5371A"/>
    <w:rsid w:val="00A60754"/>
    <w:rsid w:val="00A63B25"/>
    <w:rsid w:val="00A75246"/>
    <w:rsid w:val="00A90788"/>
    <w:rsid w:val="00A93B40"/>
    <w:rsid w:val="00A93C47"/>
    <w:rsid w:val="00AA12E2"/>
    <w:rsid w:val="00AA56A5"/>
    <w:rsid w:val="00AA6213"/>
    <w:rsid w:val="00AB7FFB"/>
    <w:rsid w:val="00AD21EB"/>
    <w:rsid w:val="00AE5465"/>
    <w:rsid w:val="00AF5D70"/>
    <w:rsid w:val="00AF7E8D"/>
    <w:rsid w:val="00B03113"/>
    <w:rsid w:val="00B1111F"/>
    <w:rsid w:val="00B1286E"/>
    <w:rsid w:val="00B231E1"/>
    <w:rsid w:val="00B2524D"/>
    <w:rsid w:val="00B315CA"/>
    <w:rsid w:val="00B3695E"/>
    <w:rsid w:val="00B425DC"/>
    <w:rsid w:val="00B7752D"/>
    <w:rsid w:val="00B84F01"/>
    <w:rsid w:val="00B96EDE"/>
    <w:rsid w:val="00B977F9"/>
    <w:rsid w:val="00BA051C"/>
    <w:rsid w:val="00BA1E5B"/>
    <w:rsid w:val="00BA2973"/>
    <w:rsid w:val="00BA7609"/>
    <w:rsid w:val="00BC797D"/>
    <w:rsid w:val="00BD595C"/>
    <w:rsid w:val="00BD64D4"/>
    <w:rsid w:val="00BE2C70"/>
    <w:rsid w:val="00BE4F31"/>
    <w:rsid w:val="00BF4326"/>
    <w:rsid w:val="00C0177F"/>
    <w:rsid w:val="00C01924"/>
    <w:rsid w:val="00C163F9"/>
    <w:rsid w:val="00C21237"/>
    <w:rsid w:val="00C215BF"/>
    <w:rsid w:val="00C26060"/>
    <w:rsid w:val="00C2737C"/>
    <w:rsid w:val="00C326EB"/>
    <w:rsid w:val="00C360B3"/>
    <w:rsid w:val="00C37860"/>
    <w:rsid w:val="00C46552"/>
    <w:rsid w:val="00C47D8A"/>
    <w:rsid w:val="00C52015"/>
    <w:rsid w:val="00C52A53"/>
    <w:rsid w:val="00C5558D"/>
    <w:rsid w:val="00C55892"/>
    <w:rsid w:val="00C57B67"/>
    <w:rsid w:val="00C60AA4"/>
    <w:rsid w:val="00C67959"/>
    <w:rsid w:val="00C71182"/>
    <w:rsid w:val="00C74BC1"/>
    <w:rsid w:val="00C77449"/>
    <w:rsid w:val="00C81673"/>
    <w:rsid w:val="00C817E8"/>
    <w:rsid w:val="00C83D72"/>
    <w:rsid w:val="00C90847"/>
    <w:rsid w:val="00C90ABB"/>
    <w:rsid w:val="00C934B0"/>
    <w:rsid w:val="00CA07FD"/>
    <w:rsid w:val="00CA7C74"/>
    <w:rsid w:val="00CC2320"/>
    <w:rsid w:val="00CC315F"/>
    <w:rsid w:val="00CC4941"/>
    <w:rsid w:val="00CD3168"/>
    <w:rsid w:val="00CE1C10"/>
    <w:rsid w:val="00CE5B9A"/>
    <w:rsid w:val="00CE7E0C"/>
    <w:rsid w:val="00CF0B55"/>
    <w:rsid w:val="00CF0C73"/>
    <w:rsid w:val="00D16006"/>
    <w:rsid w:val="00D17B47"/>
    <w:rsid w:val="00D20258"/>
    <w:rsid w:val="00D2172B"/>
    <w:rsid w:val="00D22CFD"/>
    <w:rsid w:val="00D24478"/>
    <w:rsid w:val="00D24E3A"/>
    <w:rsid w:val="00D3574F"/>
    <w:rsid w:val="00D43AE8"/>
    <w:rsid w:val="00D53865"/>
    <w:rsid w:val="00D53E39"/>
    <w:rsid w:val="00D55228"/>
    <w:rsid w:val="00D56C5B"/>
    <w:rsid w:val="00D7492A"/>
    <w:rsid w:val="00D9760D"/>
    <w:rsid w:val="00DA273D"/>
    <w:rsid w:val="00DA6E97"/>
    <w:rsid w:val="00DB7BA5"/>
    <w:rsid w:val="00DD19F1"/>
    <w:rsid w:val="00DD2027"/>
    <w:rsid w:val="00DD552C"/>
    <w:rsid w:val="00DD7018"/>
    <w:rsid w:val="00DE2107"/>
    <w:rsid w:val="00E0266A"/>
    <w:rsid w:val="00E04220"/>
    <w:rsid w:val="00E04B77"/>
    <w:rsid w:val="00E123BF"/>
    <w:rsid w:val="00E12D74"/>
    <w:rsid w:val="00E13675"/>
    <w:rsid w:val="00E13C1A"/>
    <w:rsid w:val="00E36DA4"/>
    <w:rsid w:val="00E40278"/>
    <w:rsid w:val="00E42AB3"/>
    <w:rsid w:val="00E5042B"/>
    <w:rsid w:val="00E5109D"/>
    <w:rsid w:val="00E53F5E"/>
    <w:rsid w:val="00E56B88"/>
    <w:rsid w:val="00E6039C"/>
    <w:rsid w:val="00E60FFE"/>
    <w:rsid w:val="00E621E1"/>
    <w:rsid w:val="00E66C19"/>
    <w:rsid w:val="00E7187F"/>
    <w:rsid w:val="00E83997"/>
    <w:rsid w:val="00E916C6"/>
    <w:rsid w:val="00E9186E"/>
    <w:rsid w:val="00E95DFB"/>
    <w:rsid w:val="00E97F62"/>
    <w:rsid w:val="00EB3BA8"/>
    <w:rsid w:val="00EC389F"/>
    <w:rsid w:val="00EC44FA"/>
    <w:rsid w:val="00EC6D7F"/>
    <w:rsid w:val="00ED3F53"/>
    <w:rsid w:val="00ED4C67"/>
    <w:rsid w:val="00EE7BE8"/>
    <w:rsid w:val="00EF01DD"/>
    <w:rsid w:val="00EF0CAD"/>
    <w:rsid w:val="00EF2E32"/>
    <w:rsid w:val="00F03D78"/>
    <w:rsid w:val="00F055CA"/>
    <w:rsid w:val="00F27E32"/>
    <w:rsid w:val="00F31864"/>
    <w:rsid w:val="00F366B7"/>
    <w:rsid w:val="00F42E73"/>
    <w:rsid w:val="00F46DDD"/>
    <w:rsid w:val="00F52262"/>
    <w:rsid w:val="00F53A18"/>
    <w:rsid w:val="00F55A9E"/>
    <w:rsid w:val="00F56821"/>
    <w:rsid w:val="00F61AF6"/>
    <w:rsid w:val="00F63D66"/>
    <w:rsid w:val="00F8118B"/>
    <w:rsid w:val="00FA06D8"/>
    <w:rsid w:val="00FB08CD"/>
    <w:rsid w:val="00FB1909"/>
    <w:rsid w:val="00FC0774"/>
    <w:rsid w:val="00FC1159"/>
    <w:rsid w:val="00FC41FB"/>
    <w:rsid w:val="00FC722F"/>
    <w:rsid w:val="00FC7AD5"/>
    <w:rsid w:val="00FD4C69"/>
    <w:rsid w:val="00FD7541"/>
    <w:rsid w:val="00FE1309"/>
    <w:rsid w:val="00FE407D"/>
    <w:rsid w:val="00FE58A5"/>
    <w:rsid w:val="00FE6B6E"/>
    <w:rsid w:val="00FF170F"/>
    <w:rsid w:val="00FF4444"/>
    <w:rsid w:val="00FF5F29"/>
    <w:rsid w:val="00FF6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830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35"/>
    <w:rPr>
      <w:rFonts w:ascii="EB Garamond 12 Regular" w:hAnsi="EB Garamond 12 Regular"/>
    </w:rPr>
  </w:style>
  <w:style w:type="paragraph" w:styleId="Heading1">
    <w:name w:val="heading 1"/>
    <w:basedOn w:val="Normal"/>
    <w:next w:val="Normal"/>
    <w:link w:val="Heading1Char"/>
    <w:uiPriority w:val="9"/>
    <w:qFormat/>
    <w:rsid w:val="00862340"/>
    <w:pPr>
      <w:keepNext/>
      <w:keepLines/>
      <w:spacing w:before="3600" w:after="1800"/>
      <w:jc w:val="center"/>
      <w:outlineLvl w:val="0"/>
    </w:pPr>
    <w:rPr>
      <w:rFonts w:eastAsiaTheme="majorEastAsia" w:cstheme="majorBidi"/>
      <w:bCs/>
      <w:sz w:val="56"/>
      <w:szCs w:val="56"/>
    </w:rPr>
  </w:style>
  <w:style w:type="paragraph" w:styleId="Heading2">
    <w:name w:val="heading 2"/>
    <w:basedOn w:val="Normal"/>
    <w:next w:val="Normal"/>
    <w:link w:val="Heading2Char"/>
    <w:uiPriority w:val="9"/>
    <w:semiHidden/>
    <w:unhideWhenUsed/>
    <w:qFormat/>
    <w:rsid w:val="00D749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Body">
    <w:name w:val="CoverBody"/>
    <w:basedOn w:val="Normal"/>
    <w:qFormat/>
    <w:rsid w:val="004928D3"/>
    <w:pPr>
      <w:spacing w:line="280" w:lineRule="exact"/>
      <w:jc w:val="center"/>
    </w:pPr>
    <w:rPr>
      <w:rFonts w:ascii="EB Garamond 12 SC Regular" w:hAnsi="EB Garamond 12 SC Regular"/>
    </w:rPr>
  </w:style>
  <w:style w:type="character" w:customStyle="1" w:styleId="Heading1Char">
    <w:name w:val="Heading 1 Char"/>
    <w:basedOn w:val="DefaultParagraphFont"/>
    <w:link w:val="Heading1"/>
    <w:uiPriority w:val="9"/>
    <w:rsid w:val="00862340"/>
    <w:rPr>
      <w:rFonts w:ascii="EB Garamond 12 Regular" w:eastAsiaTheme="majorEastAsia" w:hAnsi="EB Garamond 12 Regular" w:cstheme="majorBidi"/>
      <w:bCs/>
      <w:sz w:val="56"/>
      <w:szCs w:val="56"/>
    </w:rPr>
  </w:style>
  <w:style w:type="paragraph" w:customStyle="1" w:styleId="Copyrightpagebody">
    <w:name w:val="Copyright page body"/>
    <w:basedOn w:val="CoverBody"/>
    <w:qFormat/>
    <w:rsid w:val="00DA6E97"/>
    <w:pPr>
      <w:spacing w:before="4800" w:line="240" w:lineRule="exact"/>
      <w:jc w:val="left"/>
    </w:pPr>
  </w:style>
  <w:style w:type="paragraph" w:styleId="Header">
    <w:name w:val="header"/>
    <w:basedOn w:val="Normal"/>
    <w:link w:val="HeaderChar"/>
    <w:uiPriority w:val="99"/>
    <w:unhideWhenUsed/>
    <w:rsid w:val="004000AA"/>
    <w:pPr>
      <w:tabs>
        <w:tab w:val="center" w:pos="4320"/>
        <w:tab w:val="right" w:pos="8640"/>
      </w:tabs>
    </w:pPr>
  </w:style>
  <w:style w:type="character" w:customStyle="1" w:styleId="HeaderChar">
    <w:name w:val="Header Char"/>
    <w:basedOn w:val="DefaultParagraphFont"/>
    <w:link w:val="Header"/>
    <w:uiPriority w:val="99"/>
    <w:rsid w:val="004000AA"/>
  </w:style>
  <w:style w:type="paragraph" w:styleId="Footer">
    <w:name w:val="footer"/>
    <w:basedOn w:val="Normal"/>
    <w:link w:val="FooterChar"/>
    <w:uiPriority w:val="99"/>
    <w:unhideWhenUsed/>
    <w:rsid w:val="004000AA"/>
    <w:pPr>
      <w:tabs>
        <w:tab w:val="center" w:pos="4320"/>
        <w:tab w:val="right" w:pos="8640"/>
      </w:tabs>
    </w:pPr>
  </w:style>
  <w:style w:type="character" w:customStyle="1" w:styleId="FooterChar">
    <w:name w:val="Footer Char"/>
    <w:basedOn w:val="DefaultParagraphFont"/>
    <w:link w:val="Footer"/>
    <w:uiPriority w:val="99"/>
    <w:rsid w:val="004000AA"/>
  </w:style>
  <w:style w:type="character" w:styleId="PageNumber">
    <w:name w:val="page number"/>
    <w:basedOn w:val="DefaultParagraphFont"/>
    <w:uiPriority w:val="99"/>
    <w:semiHidden/>
    <w:unhideWhenUsed/>
    <w:rsid w:val="004000AA"/>
  </w:style>
  <w:style w:type="paragraph" w:styleId="TOCHeading">
    <w:name w:val="TOC Heading"/>
    <w:basedOn w:val="Heading1"/>
    <w:next w:val="Normal"/>
    <w:uiPriority w:val="39"/>
    <w:unhideWhenUsed/>
    <w:qFormat/>
    <w:rsid w:val="00486B5D"/>
    <w:pPr>
      <w:spacing w:before="480" w:after="0" w:line="276" w:lineRule="auto"/>
      <w:jc w:val="left"/>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unhideWhenUsed/>
    <w:rsid w:val="00037F26"/>
    <w:pPr>
      <w:tabs>
        <w:tab w:val="right" w:leader="dot" w:pos="8630"/>
      </w:tabs>
      <w:spacing w:before="120"/>
    </w:pPr>
    <w:rPr>
      <w:noProof/>
      <w:sz w:val="22"/>
      <w:szCs w:val="22"/>
    </w:rPr>
  </w:style>
  <w:style w:type="paragraph" w:styleId="TOC2">
    <w:name w:val="toc 2"/>
    <w:basedOn w:val="Normal"/>
    <w:next w:val="Normal"/>
    <w:autoRedefine/>
    <w:uiPriority w:val="39"/>
    <w:unhideWhenUsed/>
    <w:rsid w:val="004F58A1"/>
    <w:pPr>
      <w:tabs>
        <w:tab w:val="right" w:leader="dot" w:pos="8640"/>
      </w:tabs>
      <w:spacing w:before="120" w:after="80"/>
      <w:ind w:left="245"/>
    </w:pPr>
    <w:rPr>
      <w:sz w:val="22"/>
      <w:szCs w:val="22"/>
    </w:rPr>
  </w:style>
  <w:style w:type="paragraph" w:styleId="TOC3">
    <w:name w:val="toc 3"/>
    <w:basedOn w:val="Normal"/>
    <w:next w:val="Normal"/>
    <w:autoRedefine/>
    <w:uiPriority w:val="39"/>
    <w:unhideWhenUsed/>
    <w:rsid w:val="00486B5D"/>
    <w:pPr>
      <w:ind w:left="480"/>
    </w:pPr>
    <w:rPr>
      <w:i/>
      <w:sz w:val="22"/>
      <w:szCs w:val="22"/>
    </w:rPr>
  </w:style>
  <w:style w:type="paragraph" w:styleId="TOC4">
    <w:name w:val="toc 4"/>
    <w:basedOn w:val="Normal"/>
    <w:next w:val="Normal"/>
    <w:autoRedefine/>
    <w:uiPriority w:val="39"/>
    <w:unhideWhenUsed/>
    <w:rsid w:val="00486B5D"/>
    <w:pPr>
      <w:ind w:left="720"/>
    </w:pPr>
    <w:rPr>
      <w:sz w:val="18"/>
      <w:szCs w:val="18"/>
    </w:rPr>
  </w:style>
  <w:style w:type="paragraph" w:styleId="TOC5">
    <w:name w:val="toc 5"/>
    <w:basedOn w:val="Normal"/>
    <w:next w:val="Normal"/>
    <w:autoRedefine/>
    <w:uiPriority w:val="39"/>
    <w:unhideWhenUsed/>
    <w:rsid w:val="00486B5D"/>
    <w:pPr>
      <w:ind w:left="960"/>
    </w:pPr>
    <w:rPr>
      <w:sz w:val="18"/>
      <w:szCs w:val="18"/>
    </w:rPr>
  </w:style>
  <w:style w:type="paragraph" w:styleId="TOC6">
    <w:name w:val="toc 6"/>
    <w:basedOn w:val="Normal"/>
    <w:next w:val="Normal"/>
    <w:autoRedefine/>
    <w:uiPriority w:val="39"/>
    <w:unhideWhenUsed/>
    <w:rsid w:val="00486B5D"/>
    <w:pPr>
      <w:ind w:left="1200"/>
    </w:pPr>
    <w:rPr>
      <w:sz w:val="18"/>
      <w:szCs w:val="18"/>
    </w:rPr>
  </w:style>
  <w:style w:type="paragraph" w:styleId="TOC7">
    <w:name w:val="toc 7"/>
    <w:basedOn w:val="Normal"/>
    <w:next w:val="Normal"/>
    <w:autoRedefine/>
    <w:uiPriority w:val="39"/>
    <w:unhideWhenUsed/>
    <w:rsid w:val="00486B5D"/>
    <w:pPr>
      <w:ind w:left="1440"/>
    </w:pPr>
    <w:rPr>
      <w:sz w:val="18"/>
      <w:szCs w:val="18"/>
    </w:rPr>
  </w:style>
  <w:style w:type="paragraph" w:styleId="TOC8">
    <w:name w:val="toc 8"/>
    <w:basedOn w:val="Normal"/>
    <w:next w:val="Normal"/>
    <w:autoRedefine/>
    <w:uiPriority w:val="39"/>
    <w:unhideWhenUsed/>
    <w:rsid w:val="00486B5D"/>
    <w:pPr>
      <w:ind w:left="1680"/>
    </w:pPr>
    <w:rPr>
      <w:sz w:val="18"/>
      <w:szCs w:val="18"/>
    </w:rPr>
  </w:style>
  <w:style w:type="paragraph" w:styleId="TOC9">
    <w:name w:val="toc 9"/>
    <w:basedOn w:val="Normal"/>
    <w:next w:val="Normal"/>
    <w:autoRedefine/>
    <w:uiPriority w:val="39"/>
    <w:unhideWhenUsed/>
    <w:rsid w:val="00486B5D"/>
    <w:pPr>
      <w:ind w:left="1920"/>
    </w:pPr>
    <w:rPr>
      <w:sz w:val="18"/>
      <w:szCs w:val="18"/>
    </w:rPr>
  </w:style>
  <w:style w:type="paragraph" w:customStyle="1" w:styleId="Chapternumber">
    <w:name w:val="Chapter number"/>
    <w:basedOn w:val="Normal"/>
    <w:qFormat/>
    <w:rsid w:val="00BE2C70"/>
    <w:pPr>
      <w:spacing w:before="3000"/>
      <w:jc w:val="right"/>
    </w:pPr>
    <w:rPr>
      <w:rFonts w:ascii="Palatino" w:hAnsi="Palatino"/>
      <w:b/>
      <w:color w:val="C0504D" w:themeColor="accent2"/>
      <w:sz w:val="320"/>
      <w:szCs w:val="320"/>
    </w:rPr>
  </w:style>
  <w:style w:type="paragraph" w:customStyle="1" w:styleId="Chaptertitle">
    <w:name w:val="Chapter title"/>
    <w:basedOn w:val="Normal"/>
    <w:qFormat/>
    <w:rsid w:val="001429F9"/>
    <w:pPr>
      <w:spacing w:after="720"/>
      <w:jc w:val="right"/>
    </w:pPr>
    <w:rPr>
      <w:sz w:val="48"/>
      <w:szCs w:val="48"/>
      <w14:ligatures w14:val="all"/>
    </w:rPr>
  </w:style>
  <w:style w:type="paragraph" w:styleId="BalloonText">
    <w:name w:val="Balloon Text"/>
    <w:basedOn w:val="Normal"/>
    <w:link w:val="BalloonTextChar"/>
    <w:uiPriority w:val="99"/>
    <w:semiHidden/>
    <w:unhideWhenUsed/>
    <w:rsid w:val="006E1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1599"/>
    <w:rPr>
      <w:rFonts w:ascii="Lucida Grande" w:hAnsi="Lucida Grande"/>
      <w:sz w:val="18"/>
      <w:szCs w:val="18"/>
    </w:rPr>
  </w:style>
  <w:style w:type="character" w:styleId="Hyperlink">
    <w:name w:val="Hyperlink"/>
    <w:basedOn w:val="DefaultParagraphFont"/>
    <w:uiPriority w:val="99"/>
    <w:unhideWhenUsed/>
    <w:rsid w:val="00110EF2"/>
    <w:rPr>
      <w:color w:val="0000FF" w:themeColor="hyperlink"/>
      <w:u w:val="single"/>
    </w:rPr>
  </w:style>
  <w:style w:type="character" w:customStyle="1" w:styleId="Heading2Char">
    <w:name w:val="Heading 2 Char"/>
    <w:basedOn w:val="DefaultParagraphFont"/>
    <w:link w:val="Heading2"/>
    <w:uiPriority w:val="9"/>
    <w:semiHidden/>
    <w:rsid w:val="00D7492A"/>
    <w:rPr>
      <w:rFonts w:asciiTheme="majorHAnsi" w:eastAsiaTheme="majorEastAsia" w:hAnsiTheme="majorHAnsi" w:cstheme="majorBidi"/>
      <w:b/>
      <w:bCs/>
      <w:color w:val="4F81BD" w:themeColor="accent1"/>
      <w:sz w:val="26"/>
      <w:szCs w:val="26"/>
    </w:rPr>
  </w:style>
  <w:style w:type="paragraph" w:customStyle="1" w:styleId="EpigraphByline">
    <w:name w:val="EpigraphByline"/>
    <w:basedOn w:val="Copyrightpagebody"/>
    <w:qFormat/>
    <w:rsid w:val="00E916C6"/>
    <w:pPr>
      <w:spacing w:before="0" w:line="240" w:lineRule="auto"/>
      <w:ind w:right="4320"/>
    </w:pPr>
    <w:rPr>
      <w:rFonts w:ascii="EB Garamond 12 Regular" w:hAnsi="EB Garamond 12 Regular"/>
    </w:rPr>
  </w:style>
  <w:style w:type="character" w:customStyle="1" w:styleId="nb">
    <w:name w:val="nb"/>
    <w:basedOn w:val="DefaultParagraphFont"/>
    <w:rsid w:val="003F2B40"/>
  </w:style>
  <w:style w:type="paragraph" w:customStyle="1" w:styleId="Heading10">
    <w:name w:val="Heading1"/>
    <w:basedOn w:val="Normal"/>
    <w:qFormat/>
    <w:rsid w:val="00CA7C74"/>
    <w:pPr>
      <w:spacing w:before="480" w:line="420" w:lineRule="auto"/>
    </w:pPr>
  </w:style>
  <w:style w:type="paragraph" w:customStyle="1" w:styleId="SectionHeading">
    <w:name w:val="Section Heading"/>
    <w:basedOn w:val="Normal"/>
    <w:qFormat/>
    <w:rsid w:val="00316052"/>
    <w:pPr>
      <w:keepNext/>
      <w:spacing w:before="360" w:line="420" w:lineRule="auto"/>
    </w:pPr>
  </w:style>
  <w:style w:type="character" w:styleId="FollowedHyperlink">
    <w:name w:val="FollowedHyperlink"/>
    <w:basedOn w:val="DefaultParagraphFont"/>
    <w:uiPriority w:val="99"/>
    <w:semiHidden/>
    <w:unhideWhenUsed/>
    <w:rsid w:val="00FC7AD5"/>
    <w:rPr>
      <w:color w:val="800080" w:themeColor="followedHyperlink"/>
      <w:u w:val="single"/>
    </w:rPr>
  </w:style>
  <w:style w:type="paragraph" w:customStyle="1" w:styleId="Epigraph">
    <w:name w:val="Epigraph"/>
    <w:basedOn w:val="Copyrightpagebody"/>
    <w:qFormat/>
    <w:rsid w:val="00123D26"/>
    <w:pPr>
      <w:spacing w:before="0" w:line="240" w:lineRule="auto"/>
      <w:ind w:right="4320"/>
    </w:pPr>
    <w:rPr>
      <w:rFonts w:ascii="EB Garamond 12 Regular" w:hAnsi="EB Garamond 12 Regular"/>
      <w:i/>
    </w:rPr>
  </w:style>
  <w:style w:type="character" w:customStyle="1" w:styleId="EpigraphSource">
    <w:name w:val="EpigraphSource"/>
    <w:basedOn w:val="DefaultParagraphFont"/>
    <w:uiPriority w:val="1"/>
    <w:qFormat/>
    <w:rsid w:val="00123D26"/>
    <w:rPr>
      <w:rFonts w:ascii="EB Garamond 12 SC Regular" w:hAnsi="EB Garamond 12 SC Regular"/>
    </w:rPr>
  </w:style>
  <w:style w:type="paragraph" w:customStyle="1" w:styleId="ComponentTitle">
    <w:name w:val="Component Title"/>
    <w:basedOn w:val="Chaptertitle"/>
    <w:qFormat/>
    <w:rsid w:val="000D056F"/>
    <w:pPr>
      <w:spacing w:before="720" w:after="960"/>
    </w:pPr>
    <w:rPr>
      <w:sz w:val="52"/>
      <w:szCs w:val="52"/>
    </w:rPr>
  </w:style>
  <w:style w:type="paragraph" w:customStyle="1" w:styleId="DissertationTitle">
    <w:name w:val="Dissertation Title"/>
    <w:basedOn w:val="Heading1"/>
    <w:qFormat/>
    <w:rsid w:val="00581195"/>
  </w:style>
  <w:style w:type="paragraph" w:customStyle="1" w:styleId="Abstractheading">
    <w:name w:val="Abstract heading"/>
    <w:basedOn w:val="Normal"/>
    <w:qFormat/>
    <w:rsid w:val="00A04957"/>
    <w:pPr>
      <w:widowControl w:val="0"/>
      <w:autoSpaceDE w:val="0"/>
      <w:autoSpaceDN w:val="0"/>
      <w:adjustRightInd w:val="0"/>
      <w:spacing w:after="480"/>
      <w:jc w:val="center"/>
    </w:pPr>
    <w:rPr>
      <w:rFonts w:ascii="EB Garamond 12 SC Regular" w:hAnsi="EB Garamond 12 SC Regular" w:cs="Times"/>
    </w:rPr>
  </w:style>
  <w:style w:type="paragraph" w:customStyle="1" w:styleId="Abstracttitle">
    <w:name w:val="Abstract title"/>
    <w:basedOn w:val="Normal"/>
    <w:qFormat/>
    <w:rsid w:val="009B24DD"/>
    <w:pPr>
      <w:widowControl w:val="0"/>
      <w:autoSpaceDE w:val="0"/>
      <w:autoSpaceDN w:val="0"/>
      <w:adjustRightInd w:val="0"/>
      <w:spacing w:before="960" w:after="480"/>
      <w:jc w:val="center"/>
    </w:pPr>
    <w:rPr>
      <w:rFonts w:cs="Times"/>
      <w:sz w:val="36"/>
      <w:szCs w:val="36"/>
    </w:rPr>
  </w:style>
  <w:style w:type="paragraph" w:customStyle="1" w:styleId="Bodytext">
    <w:name w:val="Body text"/>
    <w:basedOn w:val="Normal"/>
    <w:qFormat/>
    <w:rsid w:val="002710A9"/>
    <w:pPr>
      <w:widowControl w:val="0"/>
      <w:autoSpaceDE w:val="0"/>
      <w:autoSpaceDN w:val="0"/>
      <w:adjustRightInd w:val="0"/>
      <w:spacing w:line="400" w:lineRule="exact"/>
      <w:ind w:firstLine="446"/>
    </w:pPr>
    <w:rPr>
      <w:rFonts w:cs="Times"/>
    </w:rPr>
  </w:style>
  <w:style w:type="paragraph" w:customStyle="1" w:styleId="Bodytext1stparagraph">
    <w:name w:val="Body text 1st paragraph"/>
    <w:basedOn w:val="Bodytext"/>
    <w:qFormat/>
    <w:rsid w:val="002710A9"/>
    <w:pPr>
      <w:ind w:firstLine="0"/>
    </w:pPr>
  </w:style>
  <w:style w:type="paragraph" w:customStyle="1" w:styleId="Colophon">
    <w:name w:val="Colophon"/>
    <w:basedOn w:val="Normal"/>
    <w:qFormat/>
    <w:rsid w:val="00624BCE"/>
    <w:pPr>
      <w:spacing w:before="240" w:line="288" w:lineRule="auto"/>
      <w:ind w:left="2707" w:right="2606"/>
    </w:pPr>
    <w:rPr>
      <w:rFonts w:eastAsia="Times New Roman" w:cs="Times New Roman"/>
      <w:color w:val="333333"/>
      <w:shd w:val="clear" w:color="auto" w:fill="FFFFFF"/>
    </w:rPr>
  </w:style>
  <w:style w:type="paragraph" w:customStyle="1" w:styleId="Reference">
    <w:name w:val="Reference"/>
    <w:basedOn w:val="Bodytext1stparagraph"/>
    <w:qFormat/>
    <w:rsid w:val="004278AB"/>
    <w:pPr>
      <w:spacing w:after="240" w:line="300" w:lineRule="auto"/>
      <w:ind w:right="1890"/>
    </w:pPr>
  </w:style>
  <w:style w:type="paragraph" w:styleId="FootnoteText">
    <w:name w:val="footnote text"/>
    <w:basedOn w:val="Normal"/>
    <w:link w:val="FootnoteTextChar"/>
    <w:uiPriority w:val="99"/>
    <w:unhideWhenUsed/>
    <w:rsid w:val="003E6BEF"/>
    <w:pPr>
      <w:spacing w:after="200" w:line="264" w:lineRule="auto"/>
    </w:pPr>
    <w:rPr>
      <w:rFonts w:ascii="EB Garamond 08 Regular" w:hAnsi="EB Garamond 08 Regular"/>
      <w:sz w:val="20"/>
      <w:szCs w:val="20"/>
    </w:rPr>
  </w:style>
  <w:style w:type="paragraph" w:styleId="Caption">
    <w:name w:val="caption"/>
    <w:basedOn w:val="Normal"/>
    <w:next w:val="Normal"/>
    <w:uiPriority w:val="35"/>
    <w:unhideWhenUsed/>
    <w:qFormat/>
    <w:rsid w:val="001E3DA0"/>
    <w:pPr>
      <w:spacing w:after="200"/>
    </w:pPr>
    <w:rPr>
      <w:rFonts w:ascii="Open Sans" w:hAnsi="Open Sans"/>
      <w:bCs/>
      <w:sz w:val="19"/>
      <w:szCs w:val="19"/>
    </w:rPr>
  </w:style>
  <w:style w:type="character" w:customStyle="1" w:styleId="FootnoteTextChar">
    <w:name w:val="Footnote Text Char"/>
    <w:basedOn w:val="DefaultParagraphFont"/>
    <w:link w:val="FootnoteText"/>
    <w:uiPriority w:val="99"/>
    <w:rsid w:val="003E6BEF"/>
    <w:rPr>
      <w:rFonts w:ascii="EB Garamond 08 Regular" w:hAnsi="EB Garamond 08 Regular"/>
      <w:sz w:val="20"/>
      <w:szCs w:val="20"/>
    </w:rPr>
  </w:style>
  <w:style w:type="character" w:styleId="FootnoteReference">
    <w:name w:val="footnote reference"/>
    <w:basedOn w:val="DefaultParagraphFont"/>
    <w:uiPriority w:val="99"/>
    <w:unhideWhenUsed/>
    <w:rsid w:val="002E68A2"/>
    <w:rPr>
      <w:vertAlign w:val="superscript"/>
    </w:rPr>
  </w:style>
  <w:style w:type="paragraph" w:customStyle="1" w:styleId="Abstractheader">
    <w:name w:val="Abstract header"/>
    <w:basedOn w:val="Normal"/>
    <w:qFormat/>
    <w:rsid w:val="008417D2"/>
    <w:pPr>
      <w:widowControl w:val="0"/>
      <w:tabs>
        <w:tab w:val="right" w:pos="8640"/>
      </w:tabs>
      <w:autoSpaceDE w:val="0"/>
      <w:autoSpaceDN w:val="0"/>
      <w:adjustRightInd w:val="0"/>
      <w:spacing w:after="240"/>
    </w:pPr>
    <w:rPr>
      <w:rFonts w:cs="Times"/>
    </w:rPr>
  </w:style>
  <w:style w:type="paragraph" w:customStyle="1" w:styleId="Componentfrontmattertitle">
    <w:name w:val="Component frontmatter title"/>
    <w:basedOn w:val="ComponentTitle"/>
    <w:qFormat/>
    <w:rsid w:val="000A55F9"/>
  </w:style>
  <w:style w:type="paragraph" w:customStyle="1" w:styleId="ComponentTitleendmatter">
    <w:name w:val="Component Title (endmatter)"/>
    <w:basedOn w:val="ComponentTitle"/>
    <w:qFormat/>
    <w:rsid w:val="00097272"/>
  </w:style>
  <w:style w:type="character" w:customStyle="1" w:styleId="Lead">
    <w:name w:val="Lead"/>
    <w:basedOn w:val="DefaultParagraphFont"/>
    <w:uiPriority w:val="1"/>
    <w:qFormat/>
    <w:rsid w:val="003761BB"/>
    <w:rPr>
      <w:rFonts w:ascii="EB Garamond 12 SC Regular" w:hAnsi="EB Garamond 12 SC Regul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35"/>
    <w:rPr>
      <w:rFonts w:ascii="EB Garamond 12 Regular" w:hAnsi="EB Garamond 12 Regular"/>
    </w:rPr>
  </w:style>
  <w:style w:type="paragraph" w:styleId="Heading1">
    <w:name w:val="heading 1"/>
    <w:basedOn w:val="Normal"/>
    <w:next w:val="Normal"/>
    <w:link w:val="Heading1Char"/>
    <w:uiPriority w:val="9"/>
    <w:qFormat/>
    <w:rsid w:val="00862340"/>
    <w:pPr>
      <w:keepNext/>
      <w:keepLines/>
      <w:spacing w:before="3600" w:after="1800"/>
      <w:jc w:val="center"/>
      <w:outlineLvl w:val="0"/>
    </w:pPr>
    <w:rPr>
      <w:rFonts w:eastAsiaTheme="majorEastAsia" w:cstheme="majorBidi"/>
      <w:bCs/>
      <w:sz w:val="56"/>
      <w:szCs w:val="56"/>
    </w:rPr>
  </w:style>
  <w:style w:type="paragraph" w:styleId="Heading2">
    <w:name w:val="heading 2"/>
    <w:basedOn w:val="Normal"/>
    <w:next w:val="Normal"/>
    <w:link w:val="Heading2Char"/>
    <w:uiPriority w:val="9"/>
    <w:semiHidden/>
    <w:unhideWhenUsed/>
    <w:qFormat/>
    <w:rsid w:val="00D749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Body">
    <w:name w:val="CoverBody"/>
    <w:basedOn w:val="Normal"/>
    <w:qFormat/>
    <w:rsid w:val="004928D3"/>
    <w:pPr>
      <w:spacing w:line="280" w:lineRule="exact"/>
      <w:jc w:val="center"/>
    </w:pPr>
    <w:rPr>
      <w:rFonts w:ascii="EB Garamond 12 SC Regular" w:hAnsi="EB Garamond 12 SC Regular"/>
    </w:rPr>
  </w:style>
  <w:style w:type="character" w:customStyle="1" w:styleId="Heading1Char">
    <w:name w:val="Heading 1 Char"/>
    <w:basedOn w:val="DefaultParagraphFont"/>
    <w:link w:val="Heading1"/>
    <w:uiPriority w:val="9"/>
    <w:rsid w:val="00862340"/>
    <w:rPr>
      <w:rFonts w:ascii="EB Garamond 12 Regular" w:eastAsiaTheme="majorEastAsia" w:hAnsi="EB Garamond 12 Regular" w:cstheme="majorBidi"/>
      <w:bCs/>
      <w:sz w:val="56"/>
      <w:szCs w:val="56"/>
    </w:rPr>
  </w:style>
  <w:style w:type="paragraph" w:customStyle="1" w:styleId="Copyrightpagebody">
    <w:name w:val="Copyright page body"/>
    <w:basedOn w:val="CoverBody"/>
    <w:qFormat/>
    <w:rsid w:val="00DA6E97"/>
    <w:pPr>
      <w:spacing w:before="4800" w:line="240" w:lineRule="exact"/>
      <w:jc w:val="left"/>
    </w:pPr>
  </w:style>
  <w:style w:type="paragraph" w:styleId="Header">
    <w:name w:val="header"/>
    <w:basedOn w:val="Normal"/>
    <w:link w:val="HeaderChar"/>
    <w:uiPriority w:val="99"/>
    <w:unhideWhenUsed/>
    <w:rsid w:val="004000AA"/>
    <w:pPr>
      <w:tabs>
        <w:tab w:val="center" w:pos="4320"/>
        <w:tab w:val="right" w:pos="8640"/>
      </w:tabs>
    </w:pPr>
  </w:style>
  <w:style w:type="character" w:customStyle="1" w:styleId="HeaderChar">
    <w:name w:val="Header Char"/>
    <w:basedOn w:val="DefaultParagraphFont"/>
    <w:link w:val="Header"/>
    <w:uiPriority w:val="99"/>
    <w:rsid w:val="004000AA"/>
  </w:style>
  <w:style w:type="paragraph" w:styleId="Footer">
    <w:name w:val="footer"/>
    <w:basedOn w:val="Normal"/>
    <w:link w:val="FooterChar"/>
    <w:uiPriority w:val="99"/>
    <w:unhideWhenUsed/>
    <w:rsid w:val="004000AA"/>
    <w:pPr>
      <w:tabs>
        <w:tab w:val="center" w:pos="4320"/>
        <w:tab w:val="right" w:pos="8640"/>
      </w:tabs>
    </w:pPr>
  </w:style>
  <w:style w:type="character" w:customStyle="1" w:styleId="FooterChar">
    <w:name w:val="Footer Char"/>
    <w:basedOn w:val="DefaultParagraphFont"/>
    <w:link w:val="Footer"/>
    <w:uiPriority w:val="99"/>
    <w:rsid w:val="004000AA"/>
  </w:style>
  <w:style w:type="character" w:styleId="PageNumber">
    <w:name w:val="page number"/>
    <w:basedOn w:val="DefaultParagraphFont"/>
    <w:uiPriority w:val="99"/>
    <w:semiHidden/>
    <w:unhideWhenUsed/>
    <w:rsid w:val="004000AA"/>
  </w:style>
  <w:style w:type="paragraph" w:styleId="TOCHeading">
    <w:name w:val="TOC Heading"/>
    <w:basedOn w:val="Heading1"/>
    <w:next w:val="Normal"/>
    <w:uiPriority w:val="39"/>
    <w:unhideWhenUsed/>
    <w:qFormat/>
    <w:rsid w:val="00486B5D"/>
    <w:pPr>
      <w:spacing w:before="480" w:after="0" w:line="276" w:lineRule="auto"/>
      <w:jc w:val="left"/>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unhideWhenUsed/>
    <w:rsid w:val="00037F26"/>
    <w:pPr>
      <w:tabs>
        <w:tab w:val="right" w:leader="dot" w:pos="8630"/>
      </w:tabs>
      <w:spacing w:before="120"/>
    </w:pPr>
    <w:rPr>
      <w:noProof/>
      <w:sz w:val="22"/>
      <w:szCs w:val="22"/>
    </w:rPr>
  </w:style>
  <w:style w:type="paragraph" w:styleId="TOC2">
    <w:name w:val="toc 2"/>
    <w:basedOn w:val="Normal"/>
    <w:next w:val="Normal"/>
    <w:autoRedefine/>
    <w:uiPriority w:val="39"/>
    <w:unhideWhenUsed/>
    <w:rsid w:val="004F58A1"/>
    <w:pPr>
      <w:tabs>
        <w:tab w:val="right" w:leader="dot" w:pos="8640"/>
      </w:tabs>
      <w:spacing w:before="120" w:after="80"/>
      <w:ind w:left="245"/>
    </w:pPr>
    <w:rPr>
      <w:sz w:val="22"/>
      <w:szCs w:val="22"/>
    </w:rPr>
  </w:style>
  <w:style w:type="paragraph" w:styleId="TOC3">
    <w:name w:val="toc 3"/>
    <w:basedOn w:val="Normal"/>
    <w:next w:val="Normal"/>
    <w:autoRedefine/>
    <w:uiPriority w:val="39"/>
    <w:unhideWhenUsed/>
    <w:rsid w:val="00486B5D"/>
    <w:pPr>
      <w:ind w:left="480"/>
    </w:pPr>
    <w:rPr>
      <w:i/>
      <w:sz w:val="22"/>
      <w:szCs w:val="22"/>
    </w:rPr>
  </w:style>
  <w:style w:type="paragraph" w:styleId="TOC4">
    <w:name w:val="toc 4"/>
    <w:basedOn w:val="Normal"/>
    <w:next w:val="Normal"/>
    <w:autoRedefine/>
    <w:uiPriority w:val="39"/>
    <w:unhideWhenUsed/>
    <w:rsid w:val="00486B5D"/>
    <w:pPr>
      <w:ind w:left="720"/>
    </w:pPr>
    <w:rPr>
      <w:sz w:val="18"/>
      <w:szCs w:val="18"/>
    </w:rPr>
  </w:style>
  <w:style w:type="paragraph" w:styleId="TOC5">
    <w:name w:val="toc 5"/>
    <w:basedOn w:val="Normal"/>
    <w:next w:val="Normal"/>
    <w:autoRedefine/>
    <w:uiPriority w:val="39"/>
    <w:unhideWhenUsed/>
    <w:rsid w:val="00486B5D"/>
    <w:pPr>
      <w:ind w:left="960"/>
    </w:pPr>
    <w:rPr>
      <w:sz w:val="18"/>
      <w:szCs w:val="18"/>
    </w:rPr>
  </w:style>
  <w:style w:type="paragraph" w:styleId="TOC6">
    <w:name w:val="toc 6"/>
    <w:basedOn w:val="Normal"/>
    <w:next w:val="Normal"/>
    <w:autoRedefine/>
    <w:uiPriority w:val="39"/>
    <w:unhideWhenUsed/>
    <w:rsid w:val="00486B5D"/>
    <w:pPr>
      <w:ind w:left="1200"/>
    </w:pPr>
    <w:rPr>
      <w:sz w:val="18"/>
      <w:szCs w:val="18"/>
    </w:rPr>
  </w:style>
  <w:style w:type="paragraph" w:styleId="TOC7">
    <w:name w:val="toc 7"/>
    <w:basedOn w:val="Normal"/>
    <w:next w:val="Normal"/>
    <w:autoRedefine/>
    <w:uiPriority w:val="39"/>
    <w:unhideWhenUsed/>
    <w:rsid w:val="00486B5D"/>
    <w:pPr>
      <w:ind w:left="1440"/>
    </w:pPr>
    <w:rPr>
      <w:sz w:val="18"/>
      <w:szCs w:val="18"/>
    </w:rPr>
  </w:style>
  <w:style w:type="paragraph" w:styleId="TOC8">
    <w:name w:val="toc 8"/>
    <w:basedOn w:val="Normal"/>
    <w:next w:val="Normal"/>
    <w:autoRedefine/>
    <w:uiPriority w:val="39"/>
    <w:unhideWhenUsed/>
    <w:rsid w:val="00486B5D"/>
    <w:pPr>
      <w:ind w:left="1680"/>
    </w:pPr>
    <w:rPr>
      <w:sz w:val="18"/>
      <w:szCs w:val="18"/>
    </w:rPr>
  </w:style>
  <w:style w:type="paragraph" w:styleId="TOC9">
    <w:name w:val="toc 9"/>
    <w:basedOn w:val="Normal"/>
    <w:next w:val="Normal"/>
    <w:autoRedefine/>
    <w:uiPriority w:val="39"/>
    <w:unhideWhenUsed/>
    <w:rsid w:val="00486B5D"/>
    <w:pPr>
      <w:ind w:left="1920"/>
    </w:pPr>
    <w:rPr>
      <w:sz w:val="18"/>
      <w:szCs w:val="18"/>
    </w:rPr>
  </w:style>
  <w:style w:type="paragraph" w:customStyle="1" w:styleId="Chapternumber">
    <w:name w:val="Chapter number"/>
    <w:basedOn w:val="Normal"/>
    <w:qFormat/>
    <w:rsid w:val="00BE2C70"/>
    <w:pPr>
      <w:spacing w:before="3000"/>
      <w:jc w:val="right"/>
    </w:pPr>
    <w:rPr>
      <w:rFonts w:ascii="Palatino" w:hAnsi="Palatino"/>
      <w:b/>
      <w:color w:val="C0504D" w:themeColor="accent2"/>
      <w:sz w:val="320"/>
      <w:szCs w:val="320"/>
    </w:rPr>
  </w:style>
  <w:style w:type="paragraph" w:customStyle="1" w:styleId="Chaptertitle">
    <w:name w:val="Chapter title"/>
    <w:basedOn w:val="Normal"/>
    <w:qFormat/>
    <w:rsid w:val="001429F9"/>
    <w:pPr>
      <w:spacing w:after="720"/>
      <w:jc w:val="right"/>
    </w:pPr>
    <w:rPr>
      <w:sz w:val="48"/>
      <w:szCs w:val="48"/>
      <w14:ligatures w14:val="all"/>
    </w:rPr>
  </w:style>
  <w:style w:type="paragraph" w:styleId="BalloonText">
    <w:name w:val="Balloon Text"/>
    <w:basedOn w:val="Normal"/>
    <w:link w:val="BalloonTextChar"/>
    <w:uiPriority w:val="99"/>
    <w:semiHidden/>
    <w:unhideWhenUsed/>
    <w:rsid w:val="006E1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1599"/>
    <w:rPr>
      <w:rFonts w:ascii="Lucida Grande" w:hAnsi="Lucida Grande"/>
      <w:sz w:val="18"/>
      <w:szCs w:val="18"/>
    </w:rPr>
  </w:style>
  <w:style w:type="character" w:styleId="Hyperlink">
    <w:name w:val="Hyperlink"/>
    <w:basedOn w:val="DefaultParagraphFont"/>
    <w:uiPriority w:val="99"/>
    <w:unhideWhenUsed/>
    <w:rsid w:val="00110EF2"/>
    <w:rPr>
      <w:color w:val="0000FF" w:themeColor="hyperlink"/>
      <w:u w:val="single"/>
    </w:rPr>
  </w:style>
  <w:style w:type="character" w:customStyle="1" w:styleId="Heading2Char">
    <w:name w:val="Heading 2 Char"/>
    <w:basedOn w:val="DefaultParagraphFont"/>
    <w:link w:val="Heading2"/>
    <w:uiPriority w:val="9"/>
    <w:semiHidden/>
    <w:rsid w:val="00D7492A"/>
    <w:rPr>
      <w:rFonts w:asciiTheme="majorHAnsi" w:eastAsiaTheme="majorEastAsia" w:hAnsiTheme="majorHAnsi" w:cstheme="majorBidi"/>
      <w:b/>
      <w:bCs/>
      <w:color w:val="4F81BD" w:themeColor="accent1"/>
      <w:sz w:val="26"/>
      <w:szCs w:val="26"/>
    </w:rPr>
  </w:style>
  <w:style w:type="paragraph" w:customStyle="1" w:styleId="EpigraphByline">
    <w:name w:val="EpigraphByline"/>
    <w:basedOn w:val="Copyrightpagebody"/>
    <w:qFormat/>
    <w:rsid w:val="00E916C6"/>
    <w:pPr>
      <w:spacing w:before="0" w:line="240" w:lineRule="auto"/>
      <w:ind w:right="4320"/>
    </w:pPr>
    <w:rPr>
      <w:rFonts w:ascii="EB Garamond 12 Regular" w:hAnsi="EB Garamond 12 Regular"/>
    </w:rPr>
  </w:style>
  <w:style w:type="character" w:customStyle="1" w:styleId="nb">
    <w:name w:val="nb"/>
    <w:basedOn w:val="DefaultParagraphFont"/>
    <w:rsid w:val="003F2B40"/>
  </w:style>
  <w:style w:type="paragraph" w:customStyle="1" w:styleId="Heading10">
    <w:name w:val="Heading1"/>
    <w:basedOn w:val="Normal"/>
    <w:qFormat/>
    <w:rsid w:val="00CA7C74"/>
    <w:pPr>
      <w:spacing w:before="480" w:line="420" w:lineRule="auto"/>
    </w:pPr>
  </w:style>
  <w:style w:type="paragraph" w:customStyle="1" w:styleId="SectionHeading">
    <w:name w:val="Section Heading"/>
    <w:basedOn w:val="Normal"/>
    <w:qFormat/>
    <w:rsid w:val="00316052"/>
    <w:pPr>
      <w:keepNext/>
      <w:spacing w:before="360" w:line="420" w:lineRule="auto"/>
    </w:pPr>
  </w:style>
  <w:style w:type="character" w:styleId="FollowedHyperlink">
    <w:name w:val="FollowedHyperlink"/>
    <w:basedOn w:val="DefaultParagraphFont"/>
    <w:uiPriority w:val="99"/>
    <w:semiHidden/>
    <w:unhideWhenUsed/>
    <w:rsid w:val="00FC7AD5"/>
    <w:rPr>
      <w:color w:val="800080" w:themeColor="followedHyperlink"/>
      <w:u w:val="single"/>
    </w:rPr>
  </w:style>
  <w:style w:type="paragraph" w:customStyle="1" w:styleId="Epigraph">
    <w:name w:val="Epigraph"/>
    <w:basedOn w:val="Copyrightpagebody"/>
    <w:qFormat/>
    <w:rsid w:val="00123D26"/>
    <w:pPr>
      <w:spacing w:before="0" w:line="240" w:lineRule="auto"/>
      <w:ind w:right="4320"/>
    </w:pPr>
    <w:rPr>
      <w:rFonts w:ascii="EB Garamond 12 Regular" w:hAnsi="EB Garamond 12 Regular"/>
      <w:i/>
    </w:rPr>
  </w:style>
  <w:style w:type="character" w:customStyle="1" w:styleId="EpigraphSource">
    <w:name w:val="EpigraphSource"/>
    <w:basedOn w:val="DefaultParagraphFont"/>
    <w:uiPriority w:val="1"/>
    <w:qFormat/>
    <w:rsid w:val="00123D26"/>
    <w:rPr>
      <w:rFonts w:ascii="EB Garamond 12 SC Regular" w:hAnsi="EB Garamond 12 SC Regular"/>
    </w:rPr>
  </w:style>
  <w:style w:type="paragraph" w:customStyle="1" w:styleId="ComponentTitle">
    <w:name w:val="Component Title"/>
    <w:basedOn w:val="Chaptertitle"/>
    <w:qFormat/>
    <w:rsid w:val="000D056F"/>
    <w:pPr>
      <w:spacing w:before="720" w:after="960"/>
    </w:pPr>
    <w:rPr>
      <w:sz w:val="52"/>
      <w:szCs w:val="52"/>
    </w:rPr>
  </w:style>
  <w:style w:type="paragraph" w:customStyle="1" w:styleId="DissertationTitle">
    <w:name w:val="Dissertation Title"/>
    <w:basedOn w:val="Heading1"/>
    <w:qFormat/>
    <w:rsid w:val="00581195"/>
  </w:style>
  <w:style w:type="paragraph" w:customStyle="1" w:styleId="Abstractheading">
    <w:name w:val="Abstract heading"/>
    <w:basedOn w:val="Normal"/>
    <w:qFormat/>
    <w:rsid w:val="00A04957"/>
    <w:pPr>
      <w:widowControl w:val="0"/>
      <w:autoSpaceDE w:val="0"/>
      <w:autoSpaceDN w:val="0"/>
      <w:adjustRightInd w:val="0"/>
      <w:spacing w:after="480"/>
      <w:jc w:val="center"/>
    </w:pPr>
    <w:rPr>
      <w:rFonts w:ascii="EB Garamond 12 SC Regular" w:hAnsi="EB Garamond 12 SC Regular" w:cs="Times"/>
    </w:rPr>
  </w:style>
  <w:style w:type="paragraph" w:customStyle="1" w:styleId="Abstracttitle">
    <w:name w:val="Abstract title"/>
    <w:basedOn w:val="Normal"/>
    <w:qFormat/>
    <w:rsid w:val="009B24DD"/>
    <w:pPr>
      <w:widowControl w:val="0"/>
      <w:autoSpaceDE w:val="0"/>
      <w:autoSpaceDN w:val="0"/>
      <w:adjustRightInd w:val="0"/>
      <w:spacing w:before="960" w:after="480"/>
      <w:jc w:val="center"/>
    </w:pPr>
    <w:rPr>
      <w:rFonts w:cs="Times"/>
      <w:sz w:val="36"/>
      <w:szCs w:val="36"/>
    </w:rPr>
  </w:style>
  <w:style w:type="paragraph" w:customStyle="1" w:styleId="Bodytext">
    <w:name w:val="Body text"/>
    <w:basedOn w:val="Normal"/>
    <w:qFormat/>
    <w:rsid w:val="002710A9"/>
    <w:pPr>
      <w:widowControl w:val="0"/>
      <w:autoSpaceDE w:val="0"/>
      <w:autoSpaceDN w:val="0"/>
      <w:adjustRightInd w:val="0"/>
      <w:spacing w:line="400" w:lineRule="exact"/>
      <w:ind w:firstLine="446"/>
    </w:pPr>
    <w:rPr>
      <w:rFonts w:cs="Times"/>
    </w:rPr>
  </w:style>
  <w:style w:type="paragraph" w:customStyle="1" w:styleId="Bodytext1stparagraph">
    <w:name w:val="Body text 1st paragraph"/>
    <w:basedOn w:val="Bodytext"/>
    <w:qFormat/>
    <w:rsid w:val="002710A9"/>
    <w:pPr>
      <w:ind w:firstLine="0"/>
    </w:pPr>
  </w:style>
  <w:style w:type="paragraph" w:customStyle="1" w:styleId="Colophon">
    <w:name w:val="Colophon"/>
    <w:basedOn w:val="Normal"/>
    <w:qFormat/>
    <w:rsid w:val="00624BCE"/>
    <w:pPr>
      <w:spacing w:before="240" w:line="288" w:lineRule="auto"/>
      <w:ind w:left="2707" w:right="2606"/>
    </w:pPr>
    <w:rPr>
      <w:rFonts w:eastAsia="Times New Roman" w:cs="Times New Roman"/>
      <w:color w:val="333333"/>
      <w:shd w:val="clear" w:color="auto" w:fill="FFFFFF"/>
    </w:rPr>
  </w:style>
  <w:style w:type="paragraph" w:customStyle="1" w:styleId="Reference">
    <w:name w:val="Reference"/>
    <w:basedOn w:val="Bodytext1stparagraph"/>
    <w:qFormat/>
    <w:rsid w:val="004278AB"/>
    <w:pPr>
      <w:spacing w:after="240" w:line="300" w:lineRule="auto"/>
      <w:ind w:right="1890"/>
    </w:pPr>
  </w:style>
  <w:style w:type="paragraph" w:styleId="FootnoteText">
    <w:name w:val="footnote text"/>
    <w:basedOn w:val="Normal"/>
    <w:link w:val="FootnoteTextChar"/>
    <w:uiPriority w:val="99"/>
    <w:unhideWhenUsed/>
    <w:rsid w:val="003E6BEF"/>
    <w:pPr>
      <w:spacing w:after="200" w:line="264" w:lineRule="auto"/>
    </w:pPr>
    <w:rPr>
      <w:rFonts w:ascii="EB Garamond 08 Regular" w:hAnsi="EB Garamond 08 Regular"/>
      <w:sz w:val="20"/>
      <w:szCs w:val="20"/>
    </w:rPr>
  </w:style>
  <w:style w:type="paragraph" w:styleId="Caption">
    <w:name w:val="caption"/>
    <w:basedOn w:val="Normal"/>
    <w:next w:val="Normal"/>
    <w:uiPriority w:val="35"/>
    <w:unhideWhenUsed/>
    <w:qFormat/>
    <w:rsid w:val="001E3DA0"/>
    <w:pPr>
      <w:spacing w:after="200"/>
    </w:pPr>
    <w:rPr>
      <w:rFonts w:ascii="Open Sans" w:hAnsi="Open Sans"/>
      <w:bCs/>
      <w:sz w:val="19"/>
      <w:szCs w:val="19"/>
    </w:rPr>
  </w:style>
  <w:style w:type="character" w:customStyle="1" w:styleId="FootnoteTextChar">
    <w:name w:val="Footnote Text Char"/>
    <w:basedOn w:val="DefaultParagraphFont"/>
    <w:link w:val="FootnoteText"/>
    <w:uiPriority w:val="99"/>
    <w:rsid w:val="003E6BEF"/>
    <w:rPr>
      <w:rFonts w:ascii="EB Garamond 08 Regular" w:hAnsi="EB Garamond 08 Regular"/>
      <w:sz w:val="20"/>
      <w:szCs w:val="20"/>
    </w:rPr>
  </w:style>
  <w:style w:type="character" w:styleId="FootnoteReference">
    <w:name w:val="footnote reference"/>
    <w:basedOn w:val="DefaultParagraphFont"/>
    <w:uiPriority w:val="99"/>
    <w:unhideWhenUsed/>
    <w:rsid w:val="002E68A2"/>
    <w:rPr>
      <w:vertAlign w:val="superscript"/>
    </w:rPr>
  </w:style>
  <w:style w:type="paragraph" w:customStyle="1" w:styleId="Abstractheader">
    <w:name w:val="Abstract header"/>
    <w:basedOn w:val="Normal"/>
    <w:qFormat/>
    <w:rsid w:val="008417D2"/>
    <w:pPr>
      <w:widowControl w:val="0"/>
      <w:tabs>
        <w:tab w:val="right" w:pos="8640"/>
      </w:tabs>
      <w:autoSpaceDE w:val="0"/>
      <w:autoSpaceDN w:val="0"/>
      <w:adjustRightInd w:val="0"/>
      <w:spacing w:after="240"/>
    </w:pPr>
    <w:rPr>
      <w:rFonts w:cs="Times"/>
    </w:rPr>
  </w:style>
  <w:style w:type="paragraph" w:customStyle="1" w:styleId="Componentfrontmattertitle">
    <w:name w:val="Component frontmatter title"/>
    <w:basedOn w:val="ComponentTitle"/>
    <w:qFormat/>
    <w:rsid w:val="000A55F9"/>
  </w:style>
  <w:style w:type="paragraph" w:customStyle="1" w:styleId="ComponentTitleendmatter">
    <w:name w:val="Component Title (endmatter)"/>
    <w:basedOn w:val="ComponentTitle"/>
    <w:qFormat/>
    <w:rsid w:val="00097272"/>
  </w:style>
  <w:style w:type="character" w:customStyle="1" w:styleId="Lead">
    <w:name w:val="Lead"/>
    <w:basedOn w:val="DefaultParagraphFont"/>
    <w:uiPriority w:val="1"/>
    <w:qFormat/>
    <w:rsid w:val="003761BB"/>
    <w:rPr>
      <w:rFonts w:ascii="EB Garamond 12 SC Regular" w:hAnsi="EB Garamond 12 SC Reg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820618">
      <w:bodyDiv w:val="1"/>
      <w:marLeft w:val="0"/>
      <w:marRight w:val="0"/>
      <w:marTop w:val="0"/>
      <w:marBottom w:val="0"/>
      <w:divBdr>
        <w:top w:val="none" w:sz="0" w:space="0" w:color="auto"/>
        <w:left w:val="none" w:sz="0" w:space="0" w:color="auto"/>
        <w:bottom w:val="none" w:sz="0" w:space="0" w:color="auto"/>
        <w:right w:val="none" w:sz="0" w:space="0" w:color="auto"/>
      </w:divBdr>
    </w:div>
    <w:div w:id="1068386373">
      <w:bodyDiv w:val="1"/>
      <w:marLeft w:val="0"/>
      <w:marRight w:val="0"/>
      <w:marTop w:val="0"/>
      <w:marBottom w:val="0"/>
      <w:divBdr>
        <w:top w:val="none" w:sz="0" w:space="0" w:color="auto"/>
        <w:left w:val="none" w:sz="0" w:space="0" w:color="auto"/>
        <w:bottom w:val="none" w:sz="0" w:space="0" w:color="auto"/>
        <w:right w:val="none" w:sz="0" w:space="0" w:color="auto"/>
      </w:divBdr>
      <w:divsChild>
        <w:div w:id="2865485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hyperlink" Target="http://creativecommons.org/licenses/by-nc-nd/3.0/" TargetMode="External"/><Relationship Id="rId15" Type="http://schemas.openxmlformats.org/officeDocument/2006/relationships/hyperlink" Target="http://dissertate.io/"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Stringer:Users:Suchow:Desktop:dissert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7105D-0F9C-AC46-80F4-6E8B52FBF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dissertate.dotx</Template>
  <TotalTime>386</TotalTime>
  <Pages>39</Pages>
  <Words>10206</Words>
  <Characters>58175</Characters>
  <Application>Microsoft Macintosh Word</Application>
  <DocSecurity>0</DocSecurity>
  <Lines>484</Lines>
  <Paragraphs>136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Title of the dissertation</vt:lpstr>
    </vt:vector>
  </TitlesOfParts>
  <Manager/>
  <Company/>
  <LinksUpToDate>false</LinksUpToDate>
  <CharactersWithSpaces>68245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 M. Lastname</dc:creator>
  <cp:keywords/>
  <dc:description/>
  <cp:lastModifiedBy>Jordan Suchow</cp:lastModifiedBy>
  <cp:revision>592</cp:revision>
  <cp:lastPrinted>2014-05-19T22:32:00Z</cp:lastPrinted>
  <dcterms:created xsi:type="dcterms:W3CDTF">2014-03-26T04:20:00Z</dcterms:created>
  <dcterms:modified xsi:type="dcterms:W3CDTF">2014-05-23T05:41:00Z</dcterms:modified>
  <cp:category/>
</cp:coreProperties>
</file>